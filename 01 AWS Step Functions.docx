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3586" w:rsidRPr="009060FF" w:rsidRDefault="009060FF">
      <w:pPr>
        <w:pStyle w:val="1"/>
        <w:rPr>
          <w:lang w:val="en-US"/>
        </w:rPr>
      </w:pPr>
      <w:r>
        <w:rPr>
          <w:rFonts w:hint="eastAsia"/>
        </w:rPr>
        <w:t>什么是</w:t>
      </w:r>
      <w:r>
        <w:rPr>
          <w:rFonts w:hint="eastAsia"/>
        </w:rPr>
        <w:t>A</w:t>
      </w:r>
      <w:r>
        <w:t xml:space="preserve">WS </w:t>
      </w:r>
      <w:r>
        <w:rPr>
          <w:lang w:val="en-US"/>
        </w:rPr>
        <w:t>Step Functions</w:t>
      </w:r>
    </w:p>
    <w:p w:rsidR="009060FF" w:rsidRDefault="009060FF" w:rsidP="009060FF">
      <w:pPr>
        <w:pStyle w:val="a"/>
        <w:rPr>
          <w:lang w:val="en-US"/>
        </w:rPr>
      </w:pPr>
      <w:r>
        <w:t xml:space="preserve">AWS Step Functions </w:t>
      </w:r>
      <w:r>
        <w:t>是一项</w:t>
      </w:r>
      <w:r>
        <w:t xml:space="preserve"> Web </w:t>
      </w:r>
      <w:r>
        <w:t>服务，能够使用可视化工作流来协调分布式应用程序和微服务的组件。您可通过能执行</w:t>
      </w:r>
      <w:r>
        <w:rPr>
          <w:rFonts w:hint="eastAsia"/>
        </w:rPr>
        <w:t>任务（离散函数）</w:t>
      </w:r>
      <w:r>
        <w:t>的各单独组件构建应用程序，能够快速扩展和更改应用程序。</w:t>
      </w:r>
    </w:p>
    <w:p w:rsidR="009060FF" w:rsidRDefault="009060FF" w:rsidP="009060FF">
      <w:pPr>
        <w:pStyle w:val="a"/>
      </w:pPr>
      <w:r>
        <w:t xml:space="preserve">Step Functions </w:t>
      </w:r>
      <w:r>
        <w:t>提供可靠的方法来协调组件和逐步执行应用程序的</w:t>
      </w:r>
      <w:r>
        <w:rPr>
          <w:rFonts w:hint="eastAsia"/>
        </w:rPr>
        <w:t>方法</w:t>
      </w:r>
      <w:r>
        <w:t>。</w:t>
      </w:r>
      <w:r>
        <w:t xml:space="preserve">Step Functions </w:t>
      </w:r>
      <w:r>
        <w:t>提供图形控制台，以一系列步骤展示应用程序的组件。</w:t>
      </w:r>
    </w:p>
    <w:p w:rsidR="009060FF" w:rsidRDefault="009060FF" w:rsidP="009060FF">
      <w:pPr>
        <w:pStyle w:val="a"/>
      </w:pPr>
      <w:r>
        <w:t>它可以自动触发和跟踪各个步骤，并在出现错误时重试，因此您的应用程序每次都能够按照预期顺序执行。</w:t>
      </w:r>
      <w:r>
        <w:t xml:space="preserve">Step Functions </w:t>
      </w:r>
      <w:r>
        <w:t>记录每个步骤的状态，这样在出现错误时，您能够迅速诊断并调试问题。</w:t>
      </w:r>
    </w:p>
    <w:p w:rsidR="009060FF" w:rsidRDefault="009060FF" w:rsidP="009060FF">
      <w:pPr>
        <w:pStyle w:val="a"/>
      </w:pPr>
      <w:r>
        <w:t xml:space="preserve">Step Functions </w:t>
      </w:r>
      <w:r>
        <w:t>管理操作和底层基础设施，确保应用程序在任何规模下均可用。</w:t>
      </w:r>
    </w:p>
    <w:p w:rsidR="009060FF" w:rsidRDefault="009060FF" w:rsidP="009060FF">
      <w:pPr>
        <w:pStyle w:val="a"/>
      </w:pPr>
      <w:r>
        <w:t>可在</w:t>
      </w:r>
      <w:r>
        <w:t xml:space="preserve"> AWS </w:t>
      </w:r>
      <w:r>
        <w:t>云、在自己的服务器或者任何可访问</w:t>
      </w:r>
      <w:r>
        <w:t xml:space="preserve"> AWS </w:t>
      </w:r>
      <w:r>
        <w:t>的系统上运行自己的任务。可以使用</w:t>
      </w:r>
      <w:r>
        <w:t> </w:t>
      </w:r>
      <w:hyperlink r:id="rId7" w:anchor="/" w:tgtFrame="_blank" w:history="1">
        <w:r>
          <w:rPr>
            <w:rStyle w:val="afa"/>
            <w:rFonts w:ascii="Helvetica Neue" w:hAnsi="Helvetica Neue"/>
          </w:rPr>
          <w:t xml:space="preserve">Step Functions </w:t>
        </w:r>
        <w:r>
          <w:rPr>
            <w:rStyle w:val="afa"/>
            <w:rFonts w:ascii="Helvetica Neue" w:hAnsi="Helvetica Neue"/>
          </w:rPr>
          <w:t>控制台</w:t>
        </w:r>
      </w:hyperlink>
      <w:r>
        <w:t>、</w:t>
      </w:r>
      <w:r>
        <w:t xml:space="preserve">AWS </w:t>
      </w:r>
      <w:r>
        <w:t>开发工具包或</w:t>
      </w:r>
      <w:r>
        <w:t xml:space="preserve"> HTTP API </w:t>
      </w:r>
      <w:r>
        <w:t>访问和使用</w:t>
      </w:r>
      <w:r>
        <w:t xml:space="preserve"> Step Functions</w:t>
      </w:r>
      <w:r>
        <w:t>。</w:t>
      </w:r>
    </w:p>
    <w:p w:rsidR="009060FF" w:rsidRPr="009060FF" w:rsidRDefault="009060FF" w:rsidP="009060FF">
      <w:pPr>
        <w:pStyle w:val="1"/>
      </w:pPr>
      <w:r w:rsidRPr="009060FF">
        <w:t>标准与快速工作流</w:t>
      </w:r>
    </w:p>
    <w:p w:rsidR="00B85067" w:rsidRDefault="009060FF" w:rsidP="009060FF">
      <w:pPr>
        <w:pStyle w:val="a"/>
      </w:pPr>
      <w:r w:rsidRPr="009060FF">
        <w:t>标准工作流非常适合长时间运行、持久且可审计的工作流。它们最多可以运行</w:t>
      </w:r>
      <w:r w:rsidRPr="009060FF">
        <w:t xml:space="preserve"> 1 </w:t>
      </w:r>
      <w:r w:rsidRPr="009060FF">
        <w:t>年，可以使用</w:t>
      </w:r>
      <w:r w:rsidRPr="009060FF">
        <w:t> </w:t>
      </w:r>
      <w:hyperlink r:id="rId8" w:history="1">
        <w:r w:rsidRPr="009060FF">
          <w:t>Step Functions API</w:t>
        </w:r>
      </w:hyperlink>
      <w:r w:rsidRPr="009060FF">
        <w:t> </w:t>
      </w:r>
      <w:r w:rsidRPr="009060FF">
        <w:t>检索完整的执行历史记录，最长在执行完成后</w:t>
      </w:r>
      <w:r w:rsidRPr="009060FF">
        <w:t xml:space="preserve"> 90 </w:t>
      </w:r>
      <w:r w:rsidRPr="009060FF">
        <w:t>天。</w:t>
      </w:r>
    </w:p>
    <w:p w:rsidR="009060FF" w:rsidRPr="009060FF" w:rsidRDefault="009060FF" w:rsidP="009060FF">
      <w:pPr>
        <w:pStyle w:val="a"/>
      </w:pPr>
      <w:r w:rsidRPr="009060FF">
        <w:t>标准工作流采用最多一次模型，除非您在</w:t>
      </w:r>
      <w:r w:rsidRPr="009060FF">
        <w:t xml:space="preserve"> ASL </w:t>
      </w:r>
      <w:r w:rsidRPr="009060FF">
        <w:t>中指定了</w:t>
      </w:r>
      <w:r w:rsidRPr="009060FF">
        <w:t> Retry </w:t>
      </w:r>
      <w:r w:rsidRPr="009060FF">
        <w:t>行为，否则您的任务和状态永远不会多次执行。这使得它们适合编排非幂等操作，例如启动</w:t>
      </w:r>
      <w:r w:rsidRPr="009060FF">
        <w:t xml:space="preserve"> Amazon EMR </w:t>
      </w:r>
      <w:r w:rsidR="00B85067">
        <w:rPr>
          <w:rFonts w:hint="eastAsia"/>
        </w:rPr>
        <w:t>集群</w:t>
      </w:r>
      <w:r w:rsidRPr="009060FF">
        <w:t>或处理付款。标准工作流执行</w:t>
      </w:r>
      <w:r w:rsidR="00B85067">
        <w:rPr>
          <w:rFonts w:hint="eastAsia"/>
        </w:rPr>
        <w:t>会</w:t>
      </w:r>
      <w:r w:rsidRPr="009060FF">
        <w:t>根据处理的状态转换次数计费。</w:t>
      </w:r>
    </w:p>
    <w:p w:rsidR="009060FF" w:rsidRPr="009060FF" w:rsidRDefault="009060FF" w:rsidP="009060FF">
      <w:pPr>
        <w:pStyle w:val="a"/>
      </w:pPr>
      <w:r w:rsidRPr="009060FF">
        <w:lastRenderedPageBreak/>
        <w:t>快速工作流是适用于大批量事件处理工作负载，例如</w:t>
      </w:r>
      <w:r w:rsidRPr="009060FF">
        <w:t xml:space="preserve"> IoT </w:t>
      </w:r>
      <w:r w:rsidRPr="009060FF">
        <w:t>数据提取、流数据处理和转换以及移动应用程序后端。它们最多可以运行五分钟。快速工作流使用至少一次模型，在这种模型中可能会运行多次执行。这使得它们非常适合编排幂等操作，例如转换输入数据和通过</w:t>
      </w:r>
      <w:r w:rsidRPr="009060FF">
        <w:t xml:space="preserve"> PUT </w:t>
      </w:r>
      <w:r w:rsidRPr="009060FF">
        <w:t>存储到</w:t>
      </w:r>
      <w:r w:rsidRPr="009060FF">
        <w:t xml:space="preserve"> Amazon DynamoDB </w:t>
      </w:r>
      <w:r w:rsidRPr="009060FF">
        <w:t>中。快速工作流的执行按执行次数、执行持续时间和消耗的内存计费。</w:t>
      </w:r>
    </w:p>
    <w:p w:rsidR="009060FF" w:rsidRPr="009060FF" w:rsidRDefault="009060FF" w:rsidP="009060FF">
      <w:pPr>
        <w:pStyle w:val="a"/>
      </w:pPr>
      <w:r w:rsidRPr="009060FF">
        <w:t>标准和快速工作流可以自动启动以响应事件，例如通过</w:t>
      </w:r>
      <w:r w:rsidRPr="009060FF">
        <w:t xml:space="preserve"> Amazon API Gateway </w:t>
      </w:r>
      <w:r w:rsidRPr="009060FF">
        <w:t>进行的</w:t>
      </w:r>
      <w:r w:rsidRPr="009060FF">
        <w:t xml:space="preserve"> HTTP </w:t>
      </w:r>
      <w:r w:rsidRPr="009060FF">
        <w:t>请求（大规模完全托管的</w:t>
      </w:r>
      <w:r w:rsidRPr="009060FF">
        <w:t xml:space="preserve"> API</w:t>
      </w:r>
      <w:r w:rsidRPr="009060FF">
        <w:t>）、</w:t>
      </w:r>
      <w:r w:rsidRPr="009060FF">
        <w:t xml:space="preserve">IoT </w:t>
      </w:r>
      <w:r w:rsidRPr="009060FF">
        <w:t>规则以及</w:t>
      </w:r>
      <w:r w:rsidRPr="009060FF">
        <w:t xml:space="preserve"> Amazon </w:t>
      </w:r>
      <w:proofErr w:type="spellStart"/>
      <w:r w:rsidRPr="009060FF">
        <w:t>EventBridge</w:t>
      </w:r>
      <w:proofErr w:type="spellEnd"/>
      <w:r w:rsidRPr="009060FF">
        <w:t xml:space="preserve"> </w:t>
      </w:r>
      <w:r w:rsidRPr="009060FF">
        <w:t>中超过</w:t>
      </w:r>
      <w:r w:rsidRPr="009060FF">
        <w:t xml:space="preserve"> 140 </w:t>
      </w:r>
      <w:r w:rsidRPr="009060FF">
        <w:t>个事件源。</w:t>
      </w:r>
    </w:p>
    <w:p w:rsidR="00B85067" w:rsidRPr="00B85067" w:rsidRDefault="00B85067" w:rsidP="00B85067">
      <w:pPr>
        <w:pStyle w:val="1"/>
        <w:shd w:val="clear" w:color="auto" w:fill="FFFFFF"/>
        <w:spacing w:line="294" w:lineRule="atLeast"/>
      </w:pPr>
      <w:r w:rsidRPr="00B85067">
        <w:t>状态</w:t>
      </w:r>
    </w:p>
    <w:p w:rsidR="00B85067" w:rsidRPr="00B85067" w:rsidRDefault="00B85067" w:rsidP="00B85067">
      <w:pPr>
        <w:pStyle w:val="a"/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各个状态可以根据其输入做出决定，执行操作并将输出传递给其他状态。在 AWS Step Functions 中，您可以使用 Amazon 状态语言 定义工作流。Step Functions 控制台提供了该状态机的图形表示，以帮助可视化您的应用程序逻辑。</w:t>
      </w:r>
    </w:p>
    <w:p w:rsidR="00B85067" w:rsidRPr="00B85067" w:rsidRDefault="00B85067" w:rsidP="00B85067">
      <w:pPr>
        <w:pStyle w:val="a"/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状态是您状态机中的元素。状态通过其</w:t>
      </w:r>
      <w:r w:rsidRPr="00B85067">
        <w:rPr>
          <w:rFonts w:asciiTheme="minorEastAsia" w:hAnsiTheme="minorEastAsia"/>
          <w:i/>
          <w:iCs/>
          <w:lang w:val="en-US"/>
        </w:rPr>
        <w:t>名称</w:t>
      </w:r>
      <w:r w:rsidRPr="00B85067">
        <w:rPr>
          <w:rFonts w:asciiTheme="minorEastAsia" w:hAnsiTheme="minorEastAsia"/>
          <w:lang w:val="en-US"/>
        </w:rPr>
        <w:t> 来引用，这可以是任意字符串，但在整个状态机的范围内必须唯一。</w:t>
      </w:r>
    </w:p>
    <w:p w:rsidR="00B85067" w:rsidRPr="00B85067" w:rsidRDefault="00B85067" w:rsidP="00B85067">
      <w:pPr>
        <w:pStyle w:val="a"/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在状态机中，状态可以执行各种函数：</w:t>
      </w:r>
    </w:p>
    <w:p w:rsidR="00B85067" w:rsidRPr="00B85067" w:rsidRDefault="00B85067" w:rsidP="00B85067">
      <w:pPr>
        <w:pStyle w:val="a"/>
        <w:numPr>
          <w:ilvl w:val="0"/>
          <w:numId w:val="7"/>
        </w:numPr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在状态机中执行一些工作（</w:t>
      </w:r>
      <w:r w:rsidRPr="00B85067">
        <w:rPr>
          <w:rFonts w:asciiTheme="minorEastAsia" w:hAnsiTheme="minorEastAsia" w:hint="eastAsia"/>
          <w:lang w:val="en-US"/>
        </w:rPr>
        <w:fldChar w:fldCharType="begin"/>
      </w:r>
      <w:r w:rsidRPr="00B85067">
        <w:rPr>
          <w:rFonts w:asciiTheme="minorEastAsia" w:hAnsiTheme="minorEastAsia" w:hint="eastAsia"/>
          <w:lang w:val="en-US"/>
        </w:rPr>
        <w:instrText xml:space="preserve"> HYPERLINK "https://docs.aws.amazon.com/zh_cn/step-functions/latest/dg/amazon-states-language-task-state.html" </w:instrText>
      </w:r>
      <w:r w:rsidRPr="00B85067">
        <w:rPr>
          <w:rFonts w:asciiTheme="minorEastAsia" w:hAnsiTheme="minorEastAsia" w:hint="eastAsia"/>
          <w:lang w:val="en-US"/>
        </w:rPr>
        <w:fldChar w:fldCharType="separate"/>
      </w:r>
      <w:r w:rsidRPr="00B85067">
        <w:rPr>
          <w:rStyle w:val="afa"/>
          <w:rFonts w:asciiTheme="minorEastAsia" w:hAnsiTheme="minorEastAsia"/>
          <w:lang w:val="en-US"/>
        </w:rPr>
        <w:t>任务</w:t>
      </w:r>
      <w:r w:rsidRPr="00B85067">
        <w:rPr>
          <w:rFonts w:asciiTheme="minorEastAsia" w:hAnsiTheme="minorEastAsia" w:hint="eastAsia"/>
          <w:lang w:val="en-US"/>
        </w:rPr>
        <w:fldChar w:fldCharType="end"/>
      </w:r>
      <w:r w:rsidRPr="00B85067">
        <w:rPr>
          <w:rFonts w:asciiTheme="minorEastAsia" w:hAnsiTheme="minorEastAsia"/>
          <w:lang w:val="en-US"/>
        </w:rPr>
        <w:t>状态）</w:t>
      </w:r>
    </w:p>
    <w:p w:rsidR="00B85067" w:rsidRPr="00B85067" w:rsidRDefault="00B85067" w:rsidP="00B85067">
      <w:pPr>
        <w:pStyle w:val="a"/>
        <w:numPr>
          <w:ilvl w:val="0"/>
          <w:numId w:val="7"/>
        </w:numPr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在执行分支之间进行选择 (</w:t>
      </w:r>
      <w:hyperlink r:id="rId9" w:history="1">
        <w:r w:rsidRPr="00B85067">
          <w:rPr>
            <w:rStyle w:val="afa"/>
            <w:rFonts w:asciiTheme="minorEastAsia" w:hAnsiTheme="minorEastAsia"/>
            <w:lang w:val="en-US"/>
          </w:rPr>
          <w:t>Choice</w:t>
        </w:r>
      </w:hyperlink>
      <w:r w:rsidRPr="00B85067">
        <w:rPr>
          <w:rFonts w:asciiTheme="minorEastAsia" w:hAnsiTheme="minorEastAsia"/>
          <w:lang w:val="en-US"/>
        </w:rPr>
        <w:t> 状态)</w:t>
      </w:r>
    </w:p>
    <w:p w:rsidR="00B85067" w:rsidRPr="00B85067" w:rsidRDefault="00B85067" w:rsidP="00B85067">
      <w:pPr>
        <w:pStyle w:val="a"/>
        <w:numPr>
          <w:ilvl w:val="0"/>
          <w:numId w:val="7"/>
        </w:numPr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停止执行，返回失败或成功 (</w:t>
      </w:r>
      <w:hyperlink r:id="rId10" w:history="1">
        <w:r w:rsidRPr="00B85067">
          <w:rPr>
            <w:rStyle w:val="afa"/>
            <w:rFonts w:asciiTheme="minorEastAsia" w:hAnsiTheme="minorEastAsia"/>
            <w:lang w:val="en-US"/>
          </w:rPr>
          <w:t>Fail</w:t>
        </w:r>
      </w:hyperlink>
      <w:r w:rsidRPr="00B85067">
        <w:rPr>
          <w:rFonts w:asciiTheme="minorEastAsia" w:hAnsiTheme="minorEastAsia"/>
          <w:lang w:val="en-US"/>
        </w:rPr>
        <w:t> 或 </w:t>
      </w:r>
      <w:hyperlink r:id="rId11" w:history="1">
        <w:r w:rsidRPr="00B85067">
          <w:rPr>
            <w:rStyle w:val="afa"/>
            <w:rFonts w:asciiTheme="minorEastAsia" w:hAnsiTheme="minorEastAsia"/>
            <w:lang w:val="en-US"/>
          </w:rPr>
          <w:t>Succeed</w:t>
        </w:r>
      </w:hyperlink>
      <w:r w:rsidRPr="00B85067">
        <w:rPr>
          <w:rFonts w:asciiTheme="minorEastAsia" w:hAnsiTheme="minorEastAsia"/>
          <w:lang w:val="en-US"/>
        </w:rPr>
        <w:t> 状态)</w:t>
      </w:r>
    </w:p>
    <w:p w:rsidR="00B85067" w:rsidRPr="00B85067" w:rsidRDefault="00B85067" w:rsidP="00B85067">
      <w:pPr>
        <w:pStyle w:val="a"/>
        <w:numPr>
          <w:ilvl w:val="0"/>
          <w:numId w:val="7"/>
        </w:numPr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单纯将其输入传递到其输出或者注入一些固定数据 (</w:t>
      </w:r>
      <w:hyperlink r:id="rId12" w:history="1">
        <w:r w:rsidRPr="00B85067">
          <w:rPr>
            <w:rStyle w:val="afa"/>
            <w:rFonts w:asciiTheme="minorEastAsia" w:hAnsiTheme="minorEastAsia"/>
            <w:lang w:val="en-US"/>
          </w:rPr>
          <w:t>Pass</w:t>
        </w:r>
      </w:hyperlink>
      <w:r w:rsidRPr="00B85067">
        <w:rPr>
          <w:rFonts w:asciiTheme="minorEastAsia" w:hAnsiTheme="minorEastAsia"/>
          <w:lang w:val="en-US"/>
        </w:rPr>
        <w:t> 状态)</w:t>
      </w:r>
    </w:p>
    <w:p w:rsidR="00B85067" w:rsidRPr="00B85067" w:rsidRDefault="00B85067" w:rsidP="00B85067">
      <w:pPr>
        <w:pStyle w:val="a"/>
        <w:numPr>
          <w:ilvl w:val="0"/>
          <w:numId w:val="7"/>
        </w:numPr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提供一定时间量的延迟或直至指定时间/日期 (</w:t>
      </w:r>
      <w:hyperlink r:id="rId13" w:history="1">
        <w:r w:rsidRPr="00B85067">
          <w:rPr>
            <w:rStyle w:val="afa"/>
            <w:rFonts w:asciiTheme="minorEastAsia" w:hAnsiTheme="minorEastAsia"/>
            <w:lang w:val="en-US"/>
          </w:rPr>
          <w:t>Wait</w:t>
        </w:r>
      </w:hyperlink>
      <w:r w:rsidRPr="00B85067">
        <w:rPr>
          <w:rFonts w:asciiTheme="minorEastAsia" w:hAnsiTheme="minorEastAsia"/>
          <w:lang w:val="en-US"/>
        </w:rPr>
        <w:t> 状态)</w:t>
      </w:r>
    </w:p>
    <w:p w:rsidR="00B85067" w:rsidRPr="00B85067" w:rsidRDefault="00B85067" w:rsidP="00B85067">
      <w:pPr>
        <w:pStyle w:val="a"/>
        <w:numPr>
          <w:ilvl w:val="0"/>
          <w:numId w:val="7"/>
        </w:numPr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开始执行的并行分支 (</w:t>
      </w:r>
      <w:hyperlink r:id="rId14" w:history="1">
        <w:r w:rsidRPr="00B85067">
          <w:rPr>
            <w:rStyle w:val="afa"/>
            <w:rFonts w:asciiTheme="minorEastAsia" w:hAnsiTheme="minorEastAsia"/>
            <w:lang w:val="en-US"/>
          </w:rPr>
          <w:t>Parallel</w:t>
        </w:r>
      </w:hyperlink>
      <w:r w:rsidRPr="00B85067">
        <w:rPr>
          <w:rFonts w:asciiTheme="minorEastAsia" w:hAnsiTheme="minorEastAsia"/>
          <w:lang w:val="en-US"/>
        </w:rPr>
        <w:t> 状态)</w:t>
      </w:r>
    </w:p>
    <w:p w:rsidR="00B85067" w:rsidRPr="00B85067" w:rsidRDefault="00B85067" w:rsidP="00B85067">
      <w:pPr>
        <w:pStyle w:val="a"/>
        <w:numPr>
          <w:ilvl w:val="0"/>
          <w:numId w:val="7"/>
        </w:numPr>
        <w:rPr>
          <w:rFonts w:asciiTheme="minorEastAsia" w:hAnsiTheme="minorEastAsia"/>
          <w:lang w:val="en-US"/>
        </w:rPr>
      </w:pPr>
      <w:r w:rsidRPr="00B85067">
        <w:rPr>
          <w:rFonts w:asciiTheme="minorEastAsia" w:hAnsiTheme="minorEastAsia"/>
          <w:lang w:val="en-US"/>
        </w:rPr>
        <w:t>动态迭代步骤（</w:t>
      </w:r>
      <w:r w:rsidRPr="00B85067">
        <w:rPr>
          <w:rFonts w:asciiTheme="minorEastAsia" w:hAnsiTheme="minorEastAsia" w:hint="eastAsia"/>
          <w:lang w:val="en-US"/>
        </w:rPr>
        <w:fldChar w:fldCharType="begin"/>
      </w:r>
      <w:r w:rsidRPr="00B85067">
        <w:rPr>
          <w:rFonts w:asciiTheme="minorEastAsia" w:hAnsiTheme="minorEastAsia" w:hint="eastAsia"/>
          <w:lang w:val="en-US"/>
        </w:rPr>
        <w:instrText xml:space="preserve"> HYPERLINK "https://docs.aws.amazon.com/zh_cn/step-functions/latest/dg/amazon-states-language-map-state.html" </w:instrText>
      </w:r>
      <w:r w:rsidRPr="00B85067">
        <w:rPr>
          <w:rFonts w:asciiTheme="minorEastAsia" w:hAnsiTheme="minorEastAsia" w:hint="eastAsia"/>
          <w:lang w:val="en-US"/>
        </w:rPr>
        <w:fldChar w:fldCharType="separate"/>
      </w:r>
      <w:r w:rsidRPr="00B85067">
        <w:rPr>
          <w:rStyle w:val="afa"/>
          <w:rFonts w:asciiTheme="minorEastAsia" w:hAnsiTheme="minorEastAsia"/>
          <w:lang w:val="en-US"/>
        </w:rPr>
        <w:t>映射</w:t>
      </w:r>
      <w:r w:rsidRPr="00B85067">
        <w:rPr>
          <w:rFonts w:asciiTheme="minorEastAsia" w:hAnsiTheme="minorEastAsia" w:hint="eastAsia"/>
          <w:lang w:val="en-US"/>
        </w:rPr>
        <w:fldChar w:fldCharType="end"/>
      </w:r>
      <w:r w:rsidRPr="00B85067">
        <w:rPr>
          <w:rFonts w:asciiTheme="minorEastAsia" w:hAnsiTheme="minorEastAsia"/>
          <w:lang w:val="en-US"/>
        </w:rPr>
        <w:t>状态）</w:t>
      </w:r>
    </w:p>
    <w:p w:rsidR="009060FF" w:rsidRDefault="00B85067" w:rsidP="009060FF">
      <w:pPr>
        <w:pStyle w:val="a"/>
        <w:numPr>
          <w:ilvl w:val="0"/>
          <w:numId w:val="0"/>
        </w:numPr>
        <w:ind w:left="432"/>
        <w:rPr>
          <w:lang w:val="en-US"/>
        </w:rPr>
      </w:pPr>
      <w:r w:rsidRPr="00B85067">
        <w:rPr>
          <w:lang w:val="en-US"/>
        </w:rPr>
        <w:lastRenderedPageBreak/>
        <w:drawing>
          <wp:inline distT="0" distB="0" distL="0" distR="0" wp14:anchorId="7FAF768F" wp14:editId="48E8C92F">
            <wp:extent cx="5732145" cy="1243330"/>
            <wp:effectExtent l="0" t="0" r="0" b="127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67" w:rsidRPr="00B85067" w:rsidRDefault="00B85067" w:rsidP="00B85067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 w:rsidRPr="00B85067">
        <w:rPr>
          <w:rFonts w:ascii="宋体" w:eastAsia="宋体" w:hAnsi="宋体" w:cs="宋体"/>
          <w:color w:val="16191F"/>
          <w:lang w:val="en-US"/>
        </w:rPr>
        <w:t>每个状态必须有一个 </w:t>
      </w:r>
      <w:r w:rsidRPr="00B85067">
        <w:rPr>
          <w:rFonts w:ascii="宋体" w:eastAsia="宋体" w:hAnsi="宋体" w:cs="宋体"/>
          <w:color w:val="16191F"/>
          <w:shd w:val="clear" w:color="auto" w:fill="F2F3F3"/>
          <w:lang w:val="en-US"/>
        </w:rPr>
        <w:t>Type</w:t>
      </w:r>
      <w:r w:rsidRPr="00B85067">
        <w:rPr>
          <w:rFonts w:ascii="宋体" w:eastAsia="宋体" w:hAnsi="宋体" w:cs="宋体"/>
          <w:color w:val="16191F"/>
          <w:lang w:val="en-US"/>
        </w:rPr>
        <w:t> 字段，指示状态是什么类型。</w:t>
      </w:r>
    </w:p>
    <w:p w:rsidR="00B85067" w:rsidRPr="00B85067" w:rsidRDefault="00B85067" w:rsidP="00B85067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 w:rsidRPr="00B85067">
        <w:rPr>
          <w:rFonts w:ascii="宋体" w:eastAsia="宋体" w:hAnsi="宋体" w:cs="宋体"/>
          <w:color w:val="16191F"/>
          <w:lang w:val="en-US"/>
        </w:rPr>
        <w:t>每个状态可以有可选的 </w:t>
      </w:r>
      <w:r w:rsidRPr="00B85067">
        <w:rPr>
          <w:rFonts w:ascii="宋体" w:eastAsia="宋体" w:hAnsi="宋体" w:cs="宋体"/>
          <w:color w:val="16191F"/>
          <w:shd w:val="clear" w:color="auto" w:fill="F2F3F3"/>
          <w:lang w:val="en-US"/>
        </w:rPr>
        <w:t>Comment</w:t>
      </w:r>
      <w:r w:rsidRPr="00B85067">
        <w:rPr>
          <w:rFonts w:ascii="宋体" w:eastAsia="宋体" w:hAnsi="宋体" w:cs="宋体"/>
          <w:color w:val="16191F"/>
          <w:lang w:val="en-US"/>
        </w:rPr>
        <w:t> 字段，以人类可读的格式存放有关状态的评论或说明。</w:t>
      </w:r>
    </w:p>
    <w:p w:rsidR="00393BEE" w:rsidRPr="00393BEE" w:rsidRDefault="00B85067" w:rsidP="00393BEE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 w:hint="eastAsia"/>
          <w:color w:val="16191F"/>
          <w:lang w:val="en-US"/>
        </w:rPr>
      </w:pPr>
      <w:r w:rsidRPr="00B85067">
        <w:rPr>
          <w:rFonts w:ascii="宋体" w:eastAsia="宋体" w:hAnsi="宋体" w:cs="宋体"/>
          <w:color w:val="16191F"/>
          <w:lang w:val="en-US"/>
        </w:rPr>
        <w:t>每个状态 (除了 </w:t>
      </w:r>
      <w:r w:rsidRPr="00B85067">
        <w:rPr>
          <w:rFonts w:ascii="宋体" w:eastAsia="宋体" w:hAnsi="宋体" w:cs="宋体"/>
          <w:color w:val="16191F"/>
          <w:shd w:val="clear" w:color="auto" w:fill="F2F3F3"/>
          <w:lang w:val="en-US"/>
        </w:rPr>
        <w:t>Succeed</w:t>
      </w:r>
      <w:r w:rsidRPr="00B85067">
        <w:rPr>
          <w:rFonts w:ascii="宋体" w:eastAsia="宋体" w:hAnsi="宋体" w:cs="宋体"/>
          <w:color w:val="16191F"/>
          <w:lang w:val="en-US"/>
        </w:rPr>
        <w:t> 或 </w:t>
      </w:r>
      <w:r w:rsidRPr="00B85067">
        <w:rPr>
          <w:rFonts w:ascii="宋体" w:eastAsia="宋体" w:hAnsi="宋体" w:cs="宋体"/>
          <w:color w:val="16191F"/>
          <w:shd w:val="clear" w:color="auto" w:fill="F2F3F3"/>
          <w:lang w:val="en-US"/>
        </w:rPr>
        <w:t>Fail</w:t>
      </w:r>
      <w:r w:rsidRPr="00B85067">
        <w:rPr>
          <w:rFonts w:ascii="宋体" w:eastAsia="宋体" w:hAnsi="宋体" w:cs="宋体"/>
          <w:color w:val="16191F"/>
          <w:lang w:val="en-US"/>
        </w:rPr>
        <w:t> 状态) 需要一个 </w:t>
      </w:r>
      <w:r w:rsidRPr="00B85067">
        <w:rPr>
          <w:rFonts w:ascii="宋体" w:eastAsia="宋体" w:hAnsi="宋体" w:cs="宋体"/>
          <w:color w:val="16191F"/>
          <w:shd w:val="clear" w:color="auto" w:fill="F2F3F3"/>
          <w:lang w:val="en-US"/>
        </w:rPr>
        <w:t>Next</w:t>
      </w:r>
      <w:r w:rsidRPr="00B85067">
        <w:rPr>
          <w:rFonts w:ascii="宋体" w:eastAsia="宋体" w:hAnsi="宋体" w:cs="宋体"/>
          <w:color w:val="16191F"/>
          <w:lang w:val="en-US"/>
        </w:rPr>
        <w:t> 字段，或者也可以通过指定 </w:t>
      </w:r>
      <w:r w:rsidRPr="00B85067">
        <w:rPr>
          <w:rFonts w:ascii="宋体" w:eastAsia="宋体" w:hAnsi="宋体" w:cs="宋体"/>
          <w:color w:val="16191F"/>
          <w:shd w:val="clear" w:color="auto" w:fill="F2F3F3"/>
          <w:lang w:val="en-US"/>
        </w:rPr>
        <w:t>End</w:t>
      </w:r>
      <w:r w:rsidRPr="00B85067">
        <w:rPr>
          <w:rFonts w:ascii="宋体" w:eastAsia="宋体" w:hAnsi="宋体" w:cs="宋体"/>
          <w:color w:val="16191F"/>
          <w:lang w:val="en-US"/>
        </w:rPr>
        <w:t> 字段成为最终状态</w:t>
      </w:r>
      <w:r w:rsidR="00393BEE" w:rsidRPr="00393BEE">
        <w:rPr>
          <w:rFonts w:ascii="宋体" w:eastAsia="宋体" w:hAnsi="宋体" w:cs="宋体"/>
          <w:color w:val="16191F"/>
          <w:lang w:val="en-US"/>
        </w:rPr>
        <w:tab/>
      </w:r>
    </w:p>
    <w:p w:rsidR="00393BEE" w:rsidRDefault="00393BEE" w:rsidP="00393BEE">
      <w:pPr>
        <w:pStyle w:val="1"/>
        <w:shd w:val="clear" w:color="auto" w:fill="FFFFFF"/>
        <w:spacing w:line="294" w:lineRule="atLeast"/>
      </w:pPr>
      <w:r w:rsidRPr="00393BEE">
        <w:rPr>
          <w:rFonts w:hint="eastAsia"/>
        </w:rPr>
        <w:t>状态语言</w:t>
      </w:r>
    </w:p>
    <w:p w:rsidR="00393BEE" w:rsidRPr="00393BEE" w:rsidRDefault="00393BEE" w:rsidP="00393BEE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 w:rsidRPr="00393BEE">
        <w:rPr>
          <w:rFonts w:ascii="宋体" w:eastAsia="宋体" w:hAnsi="宋体" w:cs="宋体"/>
          <w:color w:val="16191F"/>
          <w:lang w:val="en-US"/>
        </w:rPr>
        <w:t>用于定义状态机的基于 JSON 的结构化语言，状态机是一个</w:t>
      </w:r>
      <w:r w:rsidRPr="00393BEE">
        <w:rPr>
          <w:rFonts w:ascii="宋体" w:eastAsia="宋体" w:hAnsi="宋体" w:cs="宋体"/>
          <w:color w:val="16191F"/>
          <w:lang w:val="en-US"/>
        </w:rPr>
        <w:fldChar w:fldCharType="begin"/>
      </w:r>
      <w:r w:rsidRPr="00393BEE">
        <w:rPr>
          <w:rFonts w:ascii="宋体" w:eastAsia="宋体" w:hAnsi="宋体" w:cs="宋体"/>
          <w:color w:val="16191F"/>
          <w:lang w:val="en-US"/>
        </w:rPr>
        <w:instrText xml:space="preserve"> HYPERLINK "https://docs.aws.amazon.com/zh_cn/step-functions/latest/dg/concepts-states.html" </w:instrText>
      </w:r>
      <w:r w:rsidRPr="00393BEE">
        <w:rPr>
          <w:rFonts w:ascii="宋体" w:eastAsia="宋体" w:hAnsi="宋体" w:cs="宋体"/>
          <w:color w:val="16191F"/>
          <w:lang w:val="en-US"/>
        </w:rPr>
        <w:fldChar w:fldCharType="separate"/>
      </w:r>
      <w:r w:rsidRPr="00393BEE">
        <w:rPr>
          <w:rFonts w:ascii="宋体" w:eastAsia="宋体" w:hAnsi="宋体" w:cs="宋体"/>
          <w:color w:val="16191F"/>
          <w:lang w:val="en-US"/>
        </w:rPr>
        <w:t>状态</w:t>
      </w:r>
      <w:r w:rsidRPr="00393BEE">
        <w:rPr>
          <w:rFonts w:ascii="宋体" w:eastAsia="宋体" w:hAnsi="宋体" w:cs="宋体"/>
          <w:color w:val="16191F"/>
          <w:lang w:val="en-US"/>
        </w:rPr>
        <w:fldChar w:fldCharType="end"/>
      </w:r>
      <w:r w:rsidRPr="00393BEE">
        <w:rPr>
          <w:rFonts w:ascii="宋体" w:eastAsia="宋体" w:hAnsi="宋体" w:cs="宋体"/>
          <w:color w:val="16191F"/>
          <w:lang w:val="en-US"/>
        </w:rPr>
        <w:t>集合，可以执行工作（</w:t>
      </w:r>
      <w:r w:rsidRPr="00393BEE">
        <w:rPr>
          <w:rFonts w:ascii="宋体" w:hAnsi="宋体"/>
          <w:lang w:val="en-US"/>
        </w:rPr>
        <w:t>Task</w:t>
      </w:r>
      <w:r w:rsidRPr="00393BEE">
        <w:rPr>
          <w:rFonts w:ascii="宋体" w:eastAsia="宋体" w:hAnsi="宋体" w:cs="宋体"/>
          <w:color w:val="16191F"/>
          <w:lang w:val="en-US"/>
        </w:rPr>
        <w:t>状态），确定哪些状态转换为下一个状态（</w:t>
      </w:r>
      <w:r w:rsidRPr="00393BEE">
        <w:rPr>
          <w:rFonts w:ascii="宋体" w:hAnsi="宋体"/>
          <w:lang w:val="en-US"/>
        </w:rPr>
        <w:t>Choice</w:t>
      </w:r>
      <w:r w:rsidRPr="00393BEE">
        <w:rPr>
          <w:rFonts w:ascii="宋体" w:eastAsia="宋体" w:hAnsi="宋体" w:cs="宋体"/>
          <w:color w:val="16191F"/>
          <w:lang w:val="en-US"/>
        </w:rPr>
        <w:t>状态），在出错的情况下停止执行（</w:t>
      </w:r>
      <w:r w:rsidRPr="00393BEE">
        <w:rPr>
          <w:rFonts w:ascii="宋体" w:hAnsi="宋体"/>
          <w:lang w:val="en-US"/>
        </w:rPr>
        <w:t>Fai</w:t>
      </w:r>
      <w:r>
        <w:rPr>
          <w:rFonts w:ascii="宋体" w:hAnsi="宋体"/>
          <w:lang w:val="en-US"/>
        </w:rPr>
        <w:t>l</w:t>
      </w:r>
      <w:r w:rsidRPr="00393BEE">
        <w:rPr>
          <w:rFonts w:ascii="宋体" w:eastAsia="宋体" w:hAnsi="宋体" w:cs="宋体" w:hint="eastAsia"/>
          <w:color w:val="16191F"/>
          <w:lang w:val="en-US"/>
        </w:rPr>
        <w:t>状</w:t>
      </w:r>
      <w:r w:rsidRPr="00393BEE">
        <w:rPr>
          <w:rFonts w:ascii="宋体" w:eastAsia="宋体" w:hAnsi="宋体" w:cs="宋体"/>
          <w:color w:val="16191F"/>
          <w:lang w:val="en-US"/>
        </w:rPr>
        <w:t>态）等等。</w:t>
      </w:r>
    </w:p>
    <w:p w:rsidR="00393BEE" w:rsidRDefault="00393BEE" w:rsidP="00393BEE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 w:rsidRPr="00393BEE">
        <w:rPr>
          <w:rFonts w:ascii="宋体" w:eastAsia="宋体" w:hAnsi="宋体" w:cs="宋体" w:hint="eastAsia"/>
          <w:color w:val="16191F"/>
          <w:lang w:val="en-US"/>
        </w:rPr>
        <w:t>状态机结构</w:t>
      </w:r>
      <w:r>
        <w:rPr>
          <w:rFonts w:ascii="宋体" w:eastAsia="宋体" w:hAnsi="宋体" w:cs="宋体" w:hint="eastAsia"/>
          <w:color w:val="16191F"/>
          <w:lang w:val="en-US"/>
        </w:rPr>
        <w:t xml:space="preserve"> </w:t>
      </w:r>
      <w:r>
        <w:rPr>
          <w:rFonts w:ascii="宋体" w:eastAsia="宋体" w:hAnsi="宋体" w:cs="宋体"/>
          <w:color w:val="16191F"/>
          <w:lang w:val="en-US"/>
        </w:rPr>
        <w:t>JSON</w:t>
      </w:r>
      <w:r>
        <w:rPr>
          <w:rFonts w:ascii="宋体" w:eastAsia="宋体" w:hAnsi="宋体" w:cs="宋体" w:hint="eastAsia"/>
          <w:color w:val="16191F"/>
          <w:lang w:val="en-US"/>
        </w:rPr>
        <w:t>文本定义</w:t>
      </w:r>
    </w:p>
    <w:p w:rsidR="00393BEE" w:rsidRDefault="00393BEE" w:rsidP="00393BEE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  <w:r>
        <w:rPr>
          <w:rFonts w:ascii="宋体" w:eastAsia="宋体" w:hAnsi="宋体" w:cs="宋体"/>
          <w:color w:val="16191F"/>
          <w:lang w:val="en-US"/>
        </w:rPr>
        <w:t xml:space="preserve">1.Comment </w:t>
      </w:r>
      <w:r>
        <w:rPr>
          <w:rFonts w:ascii="宋体" w:eastAsia="宋体" w:hAnsi="宋体" w:cs="宋体" w:hint="eastAsia"/>
          <w:color w:val="16191F"/>
          <w:lang w:val="en-US"/>
        </w:rPr>
        <w:t>可读的说明性文本（可选）</w:t>
      </w:r>
    </w:p>
    <w:p w:rsidR="00393BEE" w:rsidRDefault="00393BEE" w:rsidP="00393BEE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  <w:r>
        <w:rPr>
          <w:rFonts w:ascii="宋体" w:eastAsia="宋体" w:hAnsi="宋体" w:cs="宋体"/>
          <w:color w:val="FF0000"/>
          <w:lang w:val="en-US"/>
        </w:rPr>
        <w:t>2.</w:t>
      </w:r>
      <w:r w:rsidRPr="00393BEE">
        <w:rPr>
          <w:rFonts w:ascii="宋体" w:eastAsia="宋体" w:hAnsi="宋体" w:cs="宋体" w:hint="eastAsia"/>
          <w:color w:val="FF0000"/>
          <w:lang w:val="en-US"/>
        </w:rPr>
        <w:t>S</w:t>
      </w:r>
      <w:r w:rsidRPr="00393BEE">
        <w:rPr>
          <w:rFonts w:ascii="宋体" w:eastAsia="宋体" w:hAnsi="宋体" w:cs="宋体"/>
          <w:color w:val="FF0000"/>
          <w:lang w:val="en-US"/>
        </w:rPr>
        <w:t>tartAt</w:t>
      </w:r>
      <w:r>
        <w:rPr>
          <w:rFonts w:ascii="宋体" w:eastAsia="宋体" w:hAnsi="宋体" w:cs="宋体"/>
          <w:color w:val="16191F"/>
          <w:lang w:val="en-US"/>
        </w:rPr>
        <w:t xml:space="preserve"> </w:t>
      </w:r>
      <w:r>
        <w:rPr>
          <w:rFonts w:ascii="宋体" w:eastAsia="宋体" w:hAnsi="宋体" w:cs="宋体" w:hint="eastAsia"/>
          <w:color w:val="16191F"/>
          <w:lang w:val="en-US"/>
        </w:rPr>
        <w:t>一个字符串，必须与某个状态对象的名称完全匹配</w:t>
      </w:r>
    </w:p>
    <w:p w:rsidR="00393BEE" w:rsidRDefault="00393BEE" w:rsidP="00393BEE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  <w:r>
        <w:rPr>
          <w:rFonts w:ascii="宋体" w:eastAsia="宋体" w:hAnsi="宋体" w:cs="宋体" w:hint="eastAsia"/>
          <w:color w:val="16191F"/>
          <w:lang w:val="en-US"/>
        </w:rPr>
        <w:t>3</w:t>
      </w:r>
      <w:r>
        <w:rPr>
          <w:rFonts w:ascii="宋体" w:eastAsia="宋体" w:hAnsi="宋体" w:cs="宋体"/>
          <w:color w:val="16191F"/>
          <w:lang w:val="en-US"/>
        </w:rPr>
        <w:t>.</w:t>
      </w:r>
      <w:r w:rsidRPr="00393BEE">
        <w:rPr>
          <w:rFonts w:hint="eastAsia"/>
        </w:rPr>
        <w:t xml:space="preserve"> </w:t>
      </w:r>
      <w:proofErr w:type="spellStart"/>
      <w:r w:rsidRPr="00393BEE">
        <w:rPr>
          <w:rFonts w:ascii="宋体" w:eastAsia="宋体" w:hAnsi="宋体" w:cs="宋体" w:hint="eastAsia"/>
          <w:color w:val="16191F"/>
          <w:lang w:val="en-US"/>
        </w:rPr>
        <w:t>TimeoutSecond</w:t>
      </w:r>
      <w:r>
        <w:rPr>
          <w:rFonts w:ascii="宋体" w:eastAsia="宋体" w:hAnsi="宋体" w:cs="宋体"/>
          <w:color w:val="16191F"/>
          <w:lang w:val="en-US"/>
        </w:rPr>
        <w:t>s</w:t>
      </w:r>
      <w:proofErr w:type="spellEnd"/>
      <w:r>
        <w:rPr>
          <w:rFonts w:ascii="宋体" w:eastAsia="宋体" w:hAnsi="宋体" w:cs="宋体" w:hint="eastAsia"/>
          <w:color w:val="16191F"/>
          <w:lang w:val="en-US"/>
        </w:rPr>
        <w:t>执行失败会显示</w:t>
      </w:r>
      <w:proofErr w:type="spellStart"/>
      <w:r>
        <w:rPr>
          <w:rFonts w:ascii="宋体" w:eastAsia="宋体" w:hAnsi="宋体" w:cs="宋体"/>
          <w:color w:val="16191F"/>
          <w:lang w:val="en-US"/>
        </w:rPr>
        <w:t>States.Timeout</w:t>
      </w:r>
      <w:proofErr w:type="spellEnd"/>
      <w:r w:rsidRPr="00393BEE">
        <w:rPr>
          <w:rFonts w:ascii="宋体" w:eastAsia="宋体" w:hAnsi="宋体" w:cs="宋体" w:hint="eastAsia"/>
          <w:color w:val="16191F"/>
          <w:lang w:val="en-US"/>
        </w:rPr>
        <w:t>（可选）</w:t>
      </w:r>
    </w:p>
    <w:p w:rsidR="00393BEE" w:rsidRDefault="00393BEE" w:rsidP="00393BEE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  <w:r w:rsidRPr="00426C0D">
        <w:rPr>
          <w:rFonts w:ascii="宋体" w:eastAsia="宋体" w:hAnsi="宋体" w:cs="宋体" w:hint="eastAsia"/>
          <w:color w:val="FF0000"/>
          <w:lang w:val="en-US"/>
        </w:rPr>
        <w:t>4</w:t>
      </w:r>
      <w:r w:rsidRPr="00426C0D">
        <w:rPr>
          <w:rFonts w:ascii="宋体" w:eastAsia="宋体" w:hAnsi="宋体" w:cs="宋体"/>
          <w:color w:val="FF0000"/>
          <w:lang w:val="en-US"/>
        </w:rPr>
        <w:t>.</w:t>
      </w:r>
      <w:r w:rsidR="00426C0D" w:rsidRPr="00426C0D">
        <w:rPr>
          <w:rFonts w:ascii="宋体" w:eastAsia="宋体" w:hAnsi="宋体" w:cs="宋体"/>
          <w:color w:val="FF0000"/>
          <w:lang w:val="en-US"/>
        </w:rPr>
        <w:t xml:space="preserve">states </w:t>
      </w:r>
      <w:r w:rsidR="00426C0D">
        <w:rPr>
          <w:rFonts w:ascii="宋体" w:eastAsia="宋体" w:hAnsi="宋体" w:cs="宋体" w:hint="eastAsia"/>
          <w:color w:val="16191F"/>
          <w:lang w:val="en-US"/>
        </w:rPr>
        <w:t>一个对象，包含逗号分隔的状态合集</w:t>
      </w:r>
    </w:p>
    <w:p w:rsidR="00426C0D" w:rsidRDefault="00426C0D" w:rsidP="00393BEE">
      <w:pPr>
        <w:shd w:val="clear" w:color="auto" w:fill="FFFFFF"/>
        <w:spacing w:after="0" w:line="360" w:lineRule="atLeast"/>
        <w:rPr>
          <w:rFonts w:ascii="宋体" w:eastAsia="宋体" w:hAnsi="宋体" w:cs="宋体" w:hint="eastAsia"/>
          <w:color w:val="16191F"/>
          <w:lang w:val="en-US"/>
        </w:rPr>
      </w:pPr>
    </w:p>
    <w:p w:rsidR="00426C0D" w:rsidRDefault="00426C0D" w:rsidP="000719DA">
      <w:pPr>
        <w:shd w:val="clear" w:color="auto" w:fill="FFFFFF"/>
        <w:spacing w:after="0" w:line="360" w:lineRule="atLeast"/>
        <w:rPr>
          <w:rFonts w:ascii="宋体" w:eastAsia="宋体" w:hAnsi="宋体" w:cs="宋体"/>
          <w:color w:val="FF0000"/>
          <w:sz w:val="36"/>
          <w:szCs w:val="36"/>
          <w:lang w:val="en-US"/>
        </w:rPr>
      </w:pPr>
      <w:r w:rsidRPr="00426C0D">
        <w:rPr>
          <w:rFonts w:ascii="宋体" w:eastAsia="宋体" w:hAnsi="宋体" w:cs="宋体" w:hint="eastAsia"/>
          <w:color w:val="FF0000"/>
          <w:sz w:val="36"/>
          <w:szCs w:val="36"/>
          <w:lang w:val="en-US"/>
        </w:rPr>
        <w:t>状态机是由其包含的状态以及状态之间的关系决定的</w:t>
      </w:r>
    </w:p>
    <w:p w:rsidR="000719DA" w:rsidRDefault="000719DA" w:rsidP="000719DA">
      <w:pPr>
        <w:shd w:val="clear" w:color="auto" w:fill="FFFFFF"/>
        <w:spacing w:after="0" w:line="360" w:lineRule="atLeast"/>
        <w:rPr>
          <w:rFonts w:ascii="宋体" w:eastAsia="宋体" w:hAnsi="宋体" w:cs="宋体" w:hint="eastAsia"/>
          <w:color w:val="FF0000"/>
          <w:sz w:val="36"/>
          <w:szCs w:val="36"/>
          <w:lang w:val="en-US"/>
        </w:rPr>
      </w:pPr>
    </w:p>
    <w:p w:rsidR="00426C0D" w:rsidRDefault="000719DA" w:rsidP="000719D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 w:rsidRPr="000719DA">
        <w:rPr>
          <w:rFonts w:ascii="宋体" w:eastAsia="宋体" w:hAnsi="宋体" w:cs="宋体" w:hint="eastAsia"/>
          <w:color w:val="16191F"/>
          <w:lang w:val="en-US"/>
        </w:rPr>
        <w:t>T</w:t>
      </w:r>
      <w:r w:rsidRPr="000719DA">
        <w:rPr>
          <w:rFonts w:ascii="宋体" w:eastAsia="宋体" w:hAnsi="宋体" w:cs="宋体"/>
          <w:color w:val="16191F"/>
          <w:lang w:val="en-US"/>
        </w:rPr>
        <w:t xml:space="preserve">ype </w:t>
      </w:r>
      <w:r w:rsidRPr="000719DA">
        <w:rPr>
          <w:rFonts w:ascii="宋体" w:eastAsia="宋体" w:hAnsi="宋体" w:cs="宋体" w:hint="eastAsia"/>
          <w:color w:val="16191F"/>
          <w:lang w:val="en-US"/>
        </w:rPr>
        <w:t>状态类型</w:t>
      </w:r>
    </w:p>
    <w:p w:rsidR="00140952" w:rsidRDefault="00140952" w:rsidP="0014095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  <w:r w:rsidRPr="004D794F">
        <w:rPr>
          <w:rFonts w:ascii="宋体" w:eastAsia="宋体" w:hAnsi="宋体" w:cs="宋体"/>
          <w:b/>
          <w:bCs/>
          <w:color w:val="16191F"/>
          <w:lang w:val="en-US"/>
        </w:rPr>
        <w:t>Pass</w:t>
      </w:r>
      <w:r w:rsidRPr="004D794F">
        <w:rPr>
          <w:rFonts w:ascii="宋体" w:eastAsia="宋体" w:hAnsi="宋体" w:cs="宋体" w:hint="eastAsia"/>
          <w:b/>
          <w:bCs/>
          <w:color w:val="16191F"/>
          <w:lang w:val="en-US"/>
        </w:rPr>
        <w:t>状态</w:t>
      </w:r>
      <w:r>
        <w:rPr>
          <w:rFonts w:ascii="宋体" w:eastAsia="宋体" w:hAnsi="宋体" w:cs="宋体" w:hint="eastAsia"/>
          <w:color w:val="16191F"/>
          <w:lang w:val="en-US"/>
        </w:rPr>
        <w:t>，将输入传递到输出，构造和调试状态机时很有用</w:t>
      </w:r>
    </w:p>
    <w:p w:rsidR="00140952" w:rsidRDefault="00140952" w:rsidP="0014095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  <w:r w:rsidRPr="004D794F">
        <w:rPr>
          <w:rFonts w:ascii="宋体" w:eastAsia="宋体" w:hAnsi="宋体" w:cs="宋体"/>
          <w:b/>
          <w:bCs/>
          <w:color w:val="16191F"/>
          <w:lang w:val="en-US"/>
        </w:rPr>
        <w:t>Result</w:t>
      </w:r>
      <w:r w:rsidRPr="004D794F">
        <w:rPr>
          <w:rFonts w:ascii="宋体" w:eastAsia="宋体" w:hAnsi="宋体" w:cs="宋体" w:hint="eastAsia"/>
          <w:b/>
          <w:bCs/>
          <w:color w:val="16191F"/>
          <w:lang w:val="en-US"/>
        </w:rPr>
        <w:t>状态</w:t>
      </w:r>
      <w:r>
        <w:rPr>
          <w:rFonts w:ascii="宋体" w:eastAsia="宋体" w:hAnsi="宋体" w:cs="宋体" w:hint="eastAsia"/>
          <w:color w:val="16191F"/>
          <w:lang w:val="en-US"/>
        </w:rPr>
        <w:t>，处理传递到下一个状态的虚拟任务输出，按照</w:t>
      </w:r>
      <w:proofErr w:type="spellStart"/>
      <w:r>
        <w:rPr>
          <w:rFonts w:ascii="宋体" w:eastAsia="宋体" w:hAnsi="宋体" w:cs="宋体" w:hint="eastAsia"/>
          <w:color w:val="16191F"/>
          <w:lang w:val="en-US"/>
        </w:rPr>
        <w:t>ResultPath</w:t>
      </w:r>
      <w:proofErr w:type="spellEnd"/>
      <w:r>
        <w:rPr>
          <w:rFonts w:ascii="宋体" w:eastAsia="宋体" w:hAnsi="宋体" w:cs="宋体" w:hint="eastAsia"/>
          <w:color w:val="16191F"/>
          <w:lang w:val="en-US"/>
        </w:rPr>
        <w:t>字段进行筛选</w:t>
      </w:r>
    </w:p>
    <w:p w:rsidR="004D794F" w:rsidRDefault="004D794F" w:rsidP="0014095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  <w:proofErr w:type="spellStart"/>
      <w:r w:rsidRPr="004D794F">
        <w:rPr>
          <w:rFonts w:ascii="宋体" w:eastAsia="宋体" w:hAnsi="宋体" w:cs="宋体" w:hint="eastAsia"/>
          <w:b/>
          <w:bCs/>
          <w:color w:val="16191F"/>
          <w:lang w:val="en-US"/>
        </w:rPr>
        <w:t>ResultPath</w:t>
      </w:r>
      <w:proofErr w:type="spellEnd"/>
      <w:r w:rsidRPr="004D794F">
        <w:rPr>
          <w:rFonts w:ascii="宋体" w:eastAsia="宋体" w:hAnsi="宋体" w:cs="宋体" w:hint="eastAsia"/>
          <w:b/>
          <w:bCs/>
          <w:color w:val="16191F"/>
          <w:lang w:val="en-US"/>
        </w:rPr>
        <w:t>状态</w:t>
      </w:r>
      <w:r>
        <w:rPr>
          <w:rFonts w:ascii="宋体" w:eastAsia="宋体" w:hAnsi="宋体" w:cs="宋体" w:hint="eastAsia"/>
          <w:b/>
          <w:bCs/>
          <w:color w:val="16191F"/>
          <w:lang w:val="en-US"/>
        </w:rPr>
        <w:t>，</w:t>
      </w:r>
      <w:r w:rsidRPr="004D794F">
        <w:rPr>
          <w:rFonts w:ascii="宋体" w:eastAsia="宋体" w:hAnsi="宋体" w:cs="宋体" w:hint="eastAsia"/>
          <w:color w:val="16191F"/>
          <w:lang w:val="en-US"/>
        </w:rPr>
        <w:t xml:space="preserve">指定 (输入中) 用于放置执行 Result 中虚拟任务的“输出”的位置。输入将进一步按照 </w:t>
      </w:r>
      <w:proofErr w:type="spellStart"/>
      <w:r w:rsidRPr="004D794F">
        <w:rPr>
          <w:rFonts w:ascii="宋体" w:eastAsia="宋体" w:hAnsi="宋体" w:cs="宋体" w:hint="eastAsia"/>
          <w:color w:val="16191F"/>
          <w:lang w:val="en-US"/>
        </w:rPr>
        <w:t>OutputPath</w:t>
      </w:r>
      <w:proofErr w:type="spellEnd"/>
      <w:r w:rsidRPr="004D794F">
        <w:rPr>
          <w:rFonts w:ascii="宋体" w:eastAsia="宋体" w:hAnsi="宋体" w:cs="宋体" w:hint="eastAsia"/>
          <w:color w:val="16191F"/>
          <w:lang w:val="en-US"/>
        </w:rPr>
        <w:t xml:space="preserve"> 字段（如果存在）指定的内容进行筛选，然后再用作状态输出。</w:t>
      </w:r>
    </w:p>
    <w:p w:rsidR="004D794F" w:rsidRPr="004D794F" w:rsidRDefault="004D794F" w:rsidP="00140952">
      <w:pPr>
        <w:shd w:val="clear" w:color="auto" w:fill="FFFFFF"/>
        <w:spacing w:after="0" w:line="360" w:lineRule="atLeast"/>
        <w:rPr>
          <w:rFonts w:ascii="宋体" w:eastAsia="宋体" w:hAnsi="宋体" w:cs="宋体" w:hint="eastAsia"/>
          <w:color w:val="16191F"/>
          <w:lang w:val="en-US"/>
        </w:rPr>
      </w:pPr>
      <w:r>
        <w:rPr>
          <w:rFonts w:ascii="宋体" w:eastAsia="宋体" w:hAnsi="宋体" w:cs="宋体" w:hint="eastAsia"/>
          <w:color w:val="16191F"/>
          <w:lang w:val="en-US"/>
        </w:rPr>
        <w:t>Parame</w:t>
      </w:r>
      <w:r>
        <w:rPr>
          <w:rFonts w:ascii="宋体" w:eastAsia="宋体" w:hAnsi="宋体" w:cs="宋体"/>
          <w:color w:val="16191F"/>
          <w:lang w:val="en-US"/>
        </w:rPr>
        <w:t>ters</w:t>
      </w:r>
      <w:r>
        <w:rPr>
          <w:rFonts w:ascii="宋体" w:eastAsia="宋体" w:hAnsi="宋体" w:cs="宋体" w:hint="eastAsia"/>
          <w:color w:val="16191F"/>
          <w:lang w:val="en-US"/>
        </w:rPr>
        <w:t>状态，</w:t>
      </w:r>
      <w:r w:rsidRPr="004D794F">
        <w:rPr>
          <w:rFonts w:ascii="宋体" w:eastAsia="宋体" w:hAnsi="宋体" w:cs="宋体" w:hint="eastAsia"/>
          <w:color w:val="16191F"/>
          <w:lang w:val="en-US"/>
        </w:rPr>
        <w:t>创建将作为输入传递的键值对集合。值可以是静态的，也可以从具有路径的输入中选择。</w:t>
      </w:r>
    </w:p>
    <w:p w:rsidR="000719DA" w:rsidRPr="000719DA" w:rsidRDefault="000719DA" w:rsidP="000719D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 w:hint="eastAsia"/>
          <w:color w:val="16191F"/>
          <w:lang w:val="en-US"/>
        </w:rPr>
      </w:pPr>
      <w:r>
        <w:rPr>
          <w:rFonts w:ascii="宋体" w:eastAsia="宋体" w:hAnsi="宋体" w:cs="宋体" w:hint="eastAsia"/>
          <w:color w:val="16191F"/>
          <w:lang w:val="en-US"/>
        </w:rPr>
        <w:lastRenderedPageBreak/>
        <w:t>N</w:t>
      </w:r>
      <w:r>
        <w:rPr>
          <w:rFonts w:ascii="宋体" w:eastAsia="宋体" w:hAnsi="宋体" w:cs="宋体"/>
          <w:color w:val="16191F"/>
          <w:lang w:val="en-US"/>
        </w:rPr>
        <w:t xml:space="preserve">ext </w:t>
      </w:r>
      <w:r>
        <w:rPr>
          <w:rFonts w:ascii="宋体" w:eastAsia="宋体" w:hAnsi="宋体" w:cs="宋体" w:hint="eastAsia"/>
          <w:color w:val="16191F"/>
          <w:lang w:val="en-US"/>
        </w:rPr>
        <w:t>当前状态完成以后指向的下一个状态名称,如果指向</w:t>
      </w:r>
      <w:r>
        <w:rPr>
          <w:rFonts w:ascii="宋体" w:eastAsia="宋体" w:hAnsi="宋体" w:cs="宋体"/>
          <w:color w:val="16191F"/>
          <w:lang w:val="en-US"/>
        </w:rPr>
        <w:t>choice</w:t>
      </w:r>
      <w:r>
        <w:rPr>
          <w:rFonts w:ascii="宋体" w:eastAsia="宋体" w:hAnsi="宋体" w:cs="宋体" w:hint="eastAsia"/>
          <w:color w:val="16191F"/>
          <w:lang w:val="en-US"/>
        </w:rPr>
        <w:t>，则会允许多个状态转换</w:t>
      </w:r>
    </w:p>
    <w:p w:rsidR="000719DA" w:rsidRPr="000719DA" w:rsidRDefault="000719DA" w:rsidP="000719D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 w:hint="eastAsia"/>
          <w:color w:val="16191F"/>
          <w:lang w:val="en-US"/>
        </w:rPr>
      </w:pPr>
      <w:r>
        <w:rPr>
          <w:rFonts w:ascii="宋体" w:eastAsia="宋体" w:hAnsi="宋体" w:cs="宋体"/>
          <w:color w:val="16191F"/>
          <w:lang w:val="en-US"/>
        </w:rPr>
        <w:t xml:space="preserve">End </w:t>
      </w:r>
      <w:r>
        <w:rPr>
          <w:rFonts w:ascii="宋体" w:eastAsia="宋体" w:hAnsi="宋体" w:cs="宋体" w:hint="eastAsia"/>
          <w:color w:val="16191F"/>
          <w:lang w:val="en-US"/>
        </w:rPr>
        <w:t>如果设置为</w:t>
      </w:r>
      <w:r>
        <w:rPr>
          <w:rFonts w:ascii="宋体" w:eastAsia="宋体" w:hAnsi="宋体" w:cs="宋体"/>
          <w:color w:val="16191F"/>
          <w:lang w:val="en-US"/>
        </w:rPr>
        <w:t>True,</w:t>
      </w:r>
      <w:r>
        <w:rPr>
          <w:rFonts w:ascii="宋体" w:eastAsia="宋体" w:hAnsi="宋体" w:cs="宋体" w:hint="eastAsia"/>
          <w:color w:val="16191F"/>
          <w:lang w:val="en-US"/>
        </w:rPr>
        <w:t>那么此分支会结束，一个状态只能有一个N</w:t>
      </w:r>
      <w:r>
        <w:rPr>
          <w:rFonts w:ascii="宋体" w:eastAsia="宋体" w:hAnsi="宋体" w:cs="宋体"/>
          <w:color w:val="16191F"/>
          <w:lang w:val="en-US"/>
        </w:rPr>
        <w:t>ext</w:t>
      </w:r>
      <w:r>
        <w:rPr>
          <w:rFonts w:ascii="宋体" w:eastAsia="宋体" w:hAnsi="宋体" w:cs="宋体" w:hint="eastAsia"/>
          <w:color w:val="16191F"/>
          <w:lang w:val="en-US"/>
        </w:rPr>
        <w:t>和End</w:t>
      </w:r>
      <w:r>
        <w:rPr>
          <w:rFonts w:ascii="宋体" w:eastAsia="宋体" w:hAnsi="宋体" w:cs="宋体"/>
          <w:color w:val="16191F"/>
          <w:lang w:val="en-US"/>
        </w:rPr>
        <w:t>,</w:t>
      </w:r>
      <w:r>
        <w:rPr>
          <w:rFonts w:ascii="宋体" w:eastAsia="宋体" w:hAnsi="宋体" w:cs="宋体" w:hint="eastAsia"/>
          <w:color w:val="16191F"/>
          <w:lang w:val="en-US"/>
        </w:rPr>
        <w:t>某些类型不能出现</w:t>
      </w:r>
      <w:proofErr w:type="spellStart"/>
      <w:r>
        <w:rPr>
          <w:rFonts w:ascii="宋体" w:eastAsia="宋体" w:hAnsi="宋体" w:cs="宋体" w:hint="eastAsia"/>
          <w:color w:val="16191F"/>
          <w:lang w:val="en-US"/>
        </w:rPr>
        <w:t>Eed</w:t>
      </w:r>
      <w:proofErr w:type="spellEnd"/>
      <w:r>
        <w:rPr>
          <w:rFonts w:ascii="宋体" w:eastAsia="宋体" w:hAnsi="宋体" w:cs="宋体" w:hint="eastAsia"/>
          <w:color w:val="16191F"/>
          <w:lang w:val="en-US"/>
        </w:rPr>
        <w:t>，比如</w:t>
      </w:r>
      <w:r>
        <w:rPr>
          <w:rFonts w:ascii="宋体" w:eastAsia="宋体" w:hAnsi="宋体" w:cs="宋体"/>
          <w:color w:val="16191F"/>
          <w:lang w:val="en-US"/>
        </w:rPr>
        <w:t>Choice</w:t>
      </w:r>
      <w:r>
        <w:rPr>
          <w:rFonts w:ascii="宋体" w:eastAsia="宋体" w:hAnsi="宋体" w:cs="宋体" w:hint="eastAsia"/>
          <w:color w:val="16191F"/>
          <w:lang w:val="en-US"/>
        </w:rPr>
        <w:t>类型</w:t>
      </w:r>
    </w:p>
    <w:p w:rsidR="000719DA" w:rsidRPr="000719DA" w:rsidRDefault="000719DA" w:rsidP="000719D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 w:hint="eastAsia"/>
          <w:color w:val="16191F"/>
          <w:lang w:val="en-US"/>
        </w:rPr>
      </w:pPr>
      <w:r>
        <w:rPr>
          <w:rFonts w:ascii="宋体" w:eastAsia="宋体" w:hAnsi="宋体" w:cs="宋体" w:hint="eastAsia"/>
          <w:color w:val="16191F"/>
          <w:lang w:val="en-US"/>
        </w:rPr>
        <w:t>Comment给人看的描述语句</w:t>
      </w:r>
    </w:p>
    <w:p w:rsidR="000719DA" w:rsidRPr="000719DA" w:rsidRDefault="00140952" w:rsidP="000719D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 w:hint="eastAsia"/>
          <w:color w:val="16191F"/>
          <w:lang w:val="en-US"/>
        </w:rPr>
      </w:pPr>
      <w:proofErr w:type="spellStart"/>
      <w:r>
        <w:rPr>
          <w:rFonts w:ascii="宋体" w:eastAsia="宋体" w:hAnsi="宋体" w:cs="宋体" w:hint="eastAsia"/>
          <w:color w:val="16191F"/>
          <w:lang w:val="en-US"/>
        </w:rPr>
        <w:t>InputPath</w:t>
      </w:r>
      <w:proofErr w:type="spellEnd"/>
      <w:r>
        <w:rPr>
          <w:rFonts w:ascii="宋体" w:eastAsia="宋体" w:hAnsi="宋体" w:cs="宋体"/>
          <w:color w:val="16191F"/>
          <w:lang w:val="en-US"/>
        </w:rPr>
        <w:t xml:space="preserve"> </w:t>
      </w:r>
      <w:r>
        <w:rPr>
          <w:rFonts w:ascii="宋体" w:eastAsia="宋体" w:hAnsi="宋体" w:cs="宋体" w:hint="eastAsia"/>
          <w:color w:val="16191F"/>
          <w:lang w:val="en-US"/>
        </w:rPr>
        <w:t>一个路径，用于传递到状态任务进行处理的状态输入的一部分，如果省略则其值为</w:t>
      </w:r>
      <w:r>
        <w:rPr>
          <w:rFonts w:ascii="宋体" w:eastAsia="宋体" w:hAnsi="宋体" w:cs="宋体"/>
          <w:color w:val="16191F"/>
          <w:lang w:val="en-US"/>
        </w:rPr>
        <w:t>$</w:t>
      </w:r>
      <w:r>
        <w:rPr>
          <w:rFonts w:ascii="宋体" w:eastAsia="宋体" w:hAnsi="宋体" w:cs="宋体" w:hint="eastAsia"/>
          <w:color w:val="16191F"/>
          <w:lang w:val="en-US"/>
        </w:rPr>
        <w:t>，表示指定整个输入</w:t>
      </w:r>
    </w:p>
    <w:p w:rsidR="000719DA" w:rsidRPr="000719DA" w:rsidRDefault="00140952" w:rsidP="000719D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 w:hint="eastAsia"/>
          <w:color w:val="16191F"/>
          <w:lang w:val="en-US"/>
        </w:rPr>
      </w:pPr>
      <w:proofErr w:type="spellStart"/>
      <w:r>
        <w:rPr>
          <w:rFonts w:ascii="宋体" w:eastAsia="宋体" w:hAnsi="宋体" w:cs="宋体" w:hint="eastAsia"/>
          <w:color w:val="16191F"/>
          <w:lang w:val="en-US"/>
        </w:rPr>
        <w:t>OutputPath</w:t>
      </w:r>
      <w:proofErr w:type="spellEnd"/>
      <w:r>
        <w:rPr>
          <w:rFonts w:ascii="宋体" w:eastAsia="宋体" w:hAnsi="宋体" w:cs="宋体"/>
          <w:color w:val="16191F"/>
          <w:lang w:val="en-US"/>
        </w:rPr>
        <w:t xml:space="preserve"> </w:t>
      </w:r>
      <w:r>
        <w:rPr>
          <w:rFonts w:ascii="宋体" w:eastAsia="宋体" w:hAnsi="宋体" w:cs="宋体" w:hint="eastAsia"/>
          <w:color w:val="16191F"/>
          <w:lang w:val="en-US"/>
        </w:rPr>
        <w:t>一个路径用于要传递到状态输入的一部分，如果省略则为</w:t>
      </w:r>
      <w:r>
        <w:rPr>
          <w:rFonts w:ascii="宋体" w:eastAsia="宋体" w:hAnsi="宋体" w:cs="宋体"/>
          <w:color w:val="16191F"/>
          <w:lang w:val="en-US"/>
        </w:rPr>
        <w:t>$</w:t>
      </w:r>
      <w:r>
        <w:rPr>
          <w:rFonts w:ascii="宋体" w:eastAsia="宋体" w:hAnsi="宋体" w:cs="宋体" w:hint="eastAsia"/>
          <w:color w:val="16191F"/>
          <w:lang w:val="en-US"/>
        </w:rPr>
        <w:t>，表示指定整个输入</w:t>
      </w:r>
    </w:p>
    <w:p w:rsidR="004D794F" w:rsidRDefault="004D794F" w:rsidP="004D794F">
      <w:pPr>
        <w:pStyle w:val="1"/>
        <w:shd w:val="clear" w:color="auto" w:fill="FFFFFF"/>
        <w:spacing w:line="294" w:lineRule="atLeast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状态（任务状态）——工作单元</w:t>
      </w:r>
    </w:p>
    <w:p w:rsidR="00426C0D" w:rsidRDefault="004D794F" w:rsidP="004D794F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 w:rsidRPr="004D794F">
        <w:rPr>
          <w:rFonts w:ascii="宋体" w:eastAsia="宋体" w:hAnsi="宋体" w:cs="宋体" w:hint="eastAsia"/>
          <w:color w:val="16191F"/>
          <w:lang w:val="en-US"/>
        </w:rPr>
        <w:t>任务通过使用活动、AWS Lambda 函数或将参数传递给其他服务的 API 操作来执行工作。</w:t>
      </w:r>
    </w:p>
    <w:p w:rsidR="004D794F" w:rsidRDefault="004D794F" w:rsidP="004D794F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>
        <w:rPr>
          <w:rFonts w:ascii="宋体" w:eastAsia="宋体" w:hAnsi="宋体" w:cs="宋体"/>
          <w:color w:val="16191F"/>
          <w:lang w:val="en-US"/>
        </w:rPr>
        <w:t>Step Function</w:t>
      </w:r>
      <w:r>
        <w:rPr>
          <w:rFonts w:ascii="宋体" w:eastAsia="宋体" w:hAnsi="宋体" w:cs="宋体" w:hint="eastAsia"/>
          <w:color w:val="16191F"/>
          <w:lang w:val="en-US"/>
        </w:rPr>
        <w:t>可以直接从任务状态调用Lam</w:t>
      </w:r>
      <w:r>
        <w:rPr>
          <w:rFonts w:ascii="宋体" w:eastAsia="宋体" w:hAnsi="宋体" w:cs="宋体"/>
          <w:color w:val="16191F"/>
          <w:lang w:val="en-US"/>
        </w:rPr>
        <w:t>bda</w:t>
      </w:r>
      <w:r>
        <w:rPr>
          <w:rFonts w:ascii="宋体" w:eastAsia="宋体" w:hAnsi="宋体" w:cs="宋体" w:hint="eastAsia"/>
          <w:color w:val="16191F"/>
          <w:lang w:val="en-US"/>
        </w:rPr>
        <w:t>函数—原生云任务，运行于</w:t>
      </w:r>
      <w:r>
        <w:rPr>
          <w:rFonts w:ascii="宋体" w:eastAsia="宋体" w:hAnsi="宋体" w:cs="宋体"/>
          <w:color w:val="16191F"/>
          <w:lang w:val="en-US"/>
        </w:rPr>
        <w:t>Step Function</w:t>
      </w:r>
    </w:p>
    <w:p w:rsidR="004D794F" w:rsidRPr="004D794F" w:rsidRDefault="004D794F" w:rsidP="004D794F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 w:rsidRPr="004D794F">
        <w:rPr>
          <w:rFonts w:ascii="宋体" w:eastAsia="宋体" w:hAnsi="宋体" w:cs="宋体"/>
          <w:color w:val="16191F"/>
          <w:lang w:val="en-US"/>
        </w:rPr>
        <w:t>活动</w:t>
      </w:r>
      <w:r>
        <w:rPr>
          <w:rFonts w:ascii="宋体" w:eastAsia="宋体" w:hAnsi="宋体" w:cs="宋体" w:hint="eastAsia"/>
          <w:color w:val="16191F"/>
          <w:lang w:val="en-US"/>
        </w:rPr>
        <w:t>A</w:t>
      </w:r>
      <w:r>
        <w:rPr>
          <w:rFonts w:ascii="宋体" w:eastAsia="宋体" w:hAnsi="宋体" w:cs="宋体"/>
          <w:color w:val="16191F"/>
          <w:lang w:val="en-US"/>
        </w:rPr>
        <w:t>c</w:t>
      </w:r>
      <w:r w:rsidR="003A5DD2">
        <w:rPr>
          <w:rFonts w:ascii="宋体" w:eastAsia="宋体" w:hAnsi="宋体" w:cs="宋体"/>
          <w:color w:val="16191F"/>
          <w:lang w:val="en-US"/>
        </w:rPr>
        <w:t>tivity</w:t>
      </w:r>
      <w:r w:rsidRPr="004D794F">
        <w:rPr>
          <w:rFonts w:ascii="宋体" w:eastAsia="宋体" w:hAnsi="宋体" w:cs="宋体" w:hint="eastAsia"/>
          <w:color w:val="16191F"/>
          <w:lang w:val="en-US"/>
        </w:rPr>
        <w:t>由</w:t>
      </w:r>
      <w:r w:rsidRPr="004D794F">
        <w:rPr>
          <w:rFonts w:ascii="宋体" w:eastAsia="宋体" w:hAnsi="宋体" w:cs="宋体"/>
          <w:color w:val="16191F"/>
          <w:lang w:val="en-US"/>
        </w:rPr>
        <w:t>程序代码组成，它们等待运算符执行操作或者提供输入。可以在 Amazon EC2 上、在 Amazon ECS 上甚至在移动设备上托管活动。</w:t>
      </w:r>
      <w:r w:rsidR="003A5DD2">
        <w:rPr>
          <w:rFonts w:ascii="宋体" w:eastAsia="宋体" w:hAnsi="宋体" w:cs="宋体" w:hint="eastAsia"/>
          <w:color w:val="16191F"/>
          <w:lang w:val="en-US"/>
        </w:rPr>
        <w:t>A</w:t>
      </w:r>
      <w:r w:rsidR="003A5DD2">
        <w:rPr>
          <w:rFonts w:ascii="宋体" w:eastAsia="宋体" w:hAnsi="宋体" w:cs="宋体"/>
          <w:color w:val="16191F"/>
          <w:lang w:val="en-US"/>
        </w:rPr>
        <w:t>ctivity</w:t>
      </w:r>
      <w:r w:rsidRPr="004D794F">
        <w:rPr>
          <w:rFonts w:ascii="宋体" w:eastAsia="宋体" w:hAnsi="宋体" w:cs="宋体"/>
          <w:color w:val="16191F"/>
          <w:lang w:val="en-US"/>
        </w:rPr>
        <w:t>用 </w:t>
      </w:r>
      <w:proofErr w:type="spellStart"/>
      <w:r w:rsidRPr="004D794F">
        <w:rPr>
          <w:rFonts w:ascii="宋体" w:eastAsia="宋体" w:hAnsi="宋体" w:cs="宋体"/>
          <w:color w:val="16191F"/>
          <w:lang w:val="en-US"/>
        </w:rPr>
        <w:t>GetActivityTask</w:t>
      </w:r>
      <w:proofErr w:type="spellEnd"/>
      <w:r w:rsidRPr="004D794F">
        <w:rPr>
          <w:rFonts w:ascii="宋体" w:eastAsia="宋体" w:hAnsi="宋体" w:cs="宋体"/>
          <w:color w:val="16191F"/>
          <w:lang w:val="en-US"/>
        </w:rPr>
        <w:t> 和 </w:t>
      </w:r>
      <w:proofErr w:type="spellStart"/>
      <w:r w:rsidRPr="004D794F">
        <w:rPr>
          <w:rFonts w:ascii="宋体" w:eastAsia="宋体" w:hAnsi="宋体" w:cs="宋体"/>
          <w:color w:val="16191F"/>
          <w:lang w:val="en-US"/>
        </w:rPr>
        <w:t>SendTaskSuccess</w:t>
      </w:r>
      <w:proofErr w:type="spellEnd"/>
      <w:r w:rsidRPr="004D794F">
        <w:rPr>
          <w:rFonts w:ascii="宋体" w:eastAsia="宋体" w:hAnsi="宋体" w:cs="宋体"/>
          <w:color w:val="16191F"/>
          <w:lang w:val="en-US"/>
        </w:rPr>
        <w:t>、</w:t>
      </w:r>
      <w:proofErr w:type="spellStart"/>
      <w:r w:rsidRPr="004D794F">
        <w:rPr>
          <w:rFonts w:ascii="宋体" w:eastAsia="宋体" w:hAnsi="宋体" w:cs="宋体"/>
          <w:color w:val="16191F"/>
          <w:lang w:val="en-US"/>
        </w:rPr>
        <w:t>SendTaskFail</w:t>
      </w:r>
      <w:r w:rsidR="003A5DD2">
        <w:rPr>
          <w:rFonts w:ascii="宋体" w:eastAsia="宋体" w:hAnsi="宋体" w:cs="宋体"/>
          <w:color w:val="16191F"/>
          <w:lang w:val="en-US"/>
        </w:rPr>
        <w:t>-</w:t>
      </w:r>
      <w:r w:rsidRPr="004D794F">
        <w:rPr>
          <w:rFonts w:ascii="宋体" w:eastAsia="宋体" w:hAnsi="宋体" w:cs="宋体"/>
          <w:color w:val="16191F"/>
          <w:lang w:val="en-US"/>
        </w:rPr>
        <w:t>ure</w:t>
      </w:r>
      <w:proofErr w:type="spellEnd"/>
      <w:r w:rsidRPr="004D794F">
        <w:rPr>
          <w:rFonts w:ascii="宋体" w:eastAsia="宋体" w:hAnsi="宋体" w:cs="宋体"/>
          <w:color w:val="16191F"/>
          <w:lang w:val="en-US"/>
        </w:rPr>
        <w:t> 以及 </w:t>
      </w:r>
      <w:proofErr w:type="spellStart"/>
      <w:r w:rsidRPr="004D794F">
        <w:rPr>
          <w:rFonts w:ascii="宋体" w:eastAsia="宋体" w:hAnsi="宋体" w:cs="宋体"/>
          <w:color w:val="16191F"/>
          <w:lang w:val="en-US"/>
        </w:rPr>
        <w:t>SendTaskHeartbeat</w:t>
      </w:r>
      <w:proofErr w:type="spellEnd"/>
      <w:r w:rsidRPr="004D794F">
        <w:rPr>
          <w:rFonts w:ascii="宋体" w:eastAsia="宋体" w:hAnsi="宋体" w:cs="宋体"/>
          <w:color w:val="16191F"/>
          <w:lang w:val="en-US"/>
        </w:rPr>
        <w:t> API 操作轮询 Step Functions。</w:t>
      </w:r>
      <w:r w:rsidR="003A5DD2" w:rsidRPr="003A5DD2">
        <w:rPr>
          <w:rFonts w:ascii="宋体" w:eastAsia="宋体" w:hAnsi="宋体" w:cs="宋体" w:hint="eastAsia"/>
          <w:color w:val="16191F"/>
          <w:lang w:val="en-US"/>
        </w:rPr>
        <w:t>Amazon 状态语言通过将状态的类型设置为 Task 并且</w:t>
      </w:r>
      <w:r w:rsidR="003A5DD2" w:rsidRPr="003A5DD2">
        <w:rPr>
          <w:rFonts w:ascii="宋体" w:eastAsia="宋体" w:hAnsi="宋体" w:cs="宋体" w:hint="eastAsia"/>
          <w:color w:val="FF0000"/>
          <w:lang w:val="en-US"/>
        </w:rPr>
        <w:t>向任务提供活动或 Lambda 函数的 Amazon 资源名称 (ARN) 来呈现任务。</w:t>
      </w:r>
    </w:p>
    <w:p w:rsidR="004D794F" w:rsidRDefault="003A5DD2" w:rsidP="003A5DD2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宋体" w:eastAsia="宋体" w:hAnsi="宋体" w:cs="宋体"/>
          <w:color w:val="16191F"/>
          <w:lang w:val="en-US"/>
        </w:rPr>
      </w:pPr>
      <w:r w:rsidRPr="00E500EF">
        <w:rPr>
          <w:rFonts w:ascii="宋体" w:eastAsia="宋体" w:hAnsi="宋体" w:cs="宋体" w:hint="eastAsia"/>
          <w:b/>
          <w:bCs/>
          <w:color w:val="16191F"/>
          <w:sz w:val="36"/>
          <w:szCs w:val="36"/>
          <w:lang w:val="en-US"/>
        </w:rPr>
        <w:t>常用字段</w:t>
      </w:r>
      <w:r>
        <w:rPr>
          <w:rFonts w:ascii="宋体" w:eastAsia="宋体" w:hAnsi="宋体" w:cs="宋体" w:hint="eastAsia"/>
          <w:color w:val="16191F"/>
          <w:lang w:val="en-US"/>
        </w:rPr>
        <w:t>（除了常用的状态字段外</w:t>
      </w:r>
      <w:r>
        <w:rPr>
          <w:rFonts w:ascii="宋体" w:eastAsia="宋体" w:hAnsi="宋体" w:cs="宋体"/>
          <w:color w:val="16191F"/>
          <w:lang w:val="en-US"/>
        </w:rPr>
        <w:t>Task</w:t>
      </w:r>
      <w:r>
        <w:rPr>
          <w:rFonts w:ascii="宋体" w:eastAsia="宋体" w:hAnsi="宋体" w:cs="宋体" w:hint="eastAsia"/>
          <w:color w:val="16191F"/>
          <w:lang w:val="en-US"/>
        </w:rPr>
        <w:t>特有的一些）</w:t>
      </w:r>
    </w:p>
    <w:p w:rsidR="00E500EF" w:rsidRPr="00E500EF" w:rsidRDefault="00E500EF" w:rsidP="00E500EF">
      <w:pPr>
        <w:pStyle w:val="afd"/>
        <w:numPr>
          <w:ilvl w:val="0"/>
          <w:numId w:val="8"/>
        </w:numPr>
        <w:shd w:val="clear" w:color="auto" w:fill="FFFFFF"/>
        <w:spacing w:after="240" w:line="360" w:lineRule="atLeast"/>
        <w:ind w:firstLineChars="0"/>
        <w:rPr>
          <w:rFonts w:ascii="宋体" w:eastAsia="宋体" w:hAnsi="宋体" w:cs="宋体"/>
          <w:color w:val="FF0000"/>
          <w:lang w:val="en-US"/>
        </w:rPr>
      </w:pPr>
      <w:r w:rsidRPr="00E500EF">
        <w:rPr>
          <w:rFonts w:ascii="宋体" w:eastAsia="宋体" w:hAnsi="宋体"/>
          <w:color w:val="FF0000"/>
          <w:lang w:val="en-US"/>
        </w:rPr>
        <w:t>Resource</w:t>
      </w:r>
      <w:r w:rsidRPr="00E500EF">
        <w:rPr>
          <w:rFonts w:ascii="宋体" w:eastAsia="宋体" w:hAnsi="宋体" w:cs="宋体"/>
          <w:color w:val="FF0000"/>
          <w:lang w:val="en-US"/>
        </w:rPr>
        <w:t> (必需)</w:t>
      </w:r>
    </w:p>
    <w:p w:rsidR="00E500EF" w:rsidRPr="00E500EF" w:rsidRDefault="00E500EF" w:rsidP="00E500EF">
      <w:pPr>
        <w:pStyle w:val="af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right="240"/>
        <w:rPr>
          <w:color w:val="16191F"/>
          <w:sz w:val="30"/>
          <w:szCs w:val="30"/>
        </w:rPr>
      </w:pPr>
      <w:r w:rsidRPr="00E500EF">
        <w:rPr>
          <w:color w:val="16191F"/>
          <w:sz w:val="30"/>
          <w:szCs w:val="30"/>
        </w:rPr>
        <w:t>一个 URI，尤其是唯一标识要执行的特定任务的 ARN。</w:t>
      </w:r>
    </w:p>
    <w:p w:rsidR="00E500EF" w:rsidRPr="00E500EF" w:rsidRDefault="00E500EF" w:rsidP="00E500EF">
      <w:pPr>
        <w:pStyle w:val="afd"/>
        <w:numPr>
          <w:ilvl w:val="0"/>
          <w:numId w:val="8"/>
        </w:numPr>
        <w:shd w:val="clear" w:color="auto" w:fill="FFFFFF"/>
        <w:spacing w:after="240" w:line="360" w:lineRule="atLeast"/>
        <w:ind w:firstLineChars="0"/>
        <w:rPr>
          <w:rFonts w:ascii="宋体" w:eastAsia="宋体" w:hAnsi="宋体" w:cs="宋体"/>
          <w:color w:val="16191F"/>
          <w:lang w:val="en-US"/>
        </w:rPr>
      </w:pPr>
      <w:r w:rsidRPr="00E500EF">
        <w:rPr>
          <w:rFonts w:ascii="宋体" w:eastAsia="宋体" w:hAnsi="宋体"/>
          <w:lang w:val="en-US"/>
        </w:rPr>
        <w:t>Parameters</w:t>
      </w:r>
      <w:r w:rsidRPr="00E500EF">
        <w:rPr>
          <w:rFonts w:ascii="宋体" w:eastAsia="宋体" w:hAnsi="宋体" w:cs="宋体"/>
          <w:lang w:val="en-US"/>
        </w:rPr>
        <w:t>（可选）</w:t>
      </w:r>
    </w:p>
    <w:p w:rsidR="00E500EF" w:rsidRPr="00E500EF" w:rsidRDefault="00E500EF" w:rsidP="00E500EF">
      <w:pPr>
        <w:pStyle w:val="af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right="240"/>
        <w:rPr>
          <w:color w:val="16191F"/>
          <w:sz w:val="30"/>
          <w:szCs w:val="30"/>
        </w:rPr>
      </w:pPr>
      <w:r w:rsidRPr="00E500EF">
        <w:rPr>
          <w:color w:val="16191F"/>
          <w:sz w:val="30"/>
          <w:szCs w:val="30"/>
        </w:rPr>
        <w:t>用于将信息传递给所连接资源的 API 操作。参数可以混合使用静态 JSON 和 </w:t>
      </w:r>
      <w:proofErr w:type="spellStart"/>
      <w:r w:rsidRPr="00E500EF">
        <w:rPr>
          <w:color w:val="16191F"/>
          <w:sz w:val="30"/>
          <w:szCs w:val="30"/>
        </w:rPr>
        <w:fldChar w:fldCharType="begin"/>
      </w:r>
      <w:r w:rsidRPr="00E500EF">
        <w:rPr>
          <w:color w:val="16191F"/>
          <w:sz w:val="30"/>
          <w:szCs w:val="30"/>
        </w:rPr>
        <w:instrText xml:space="preserve"> HYPERLINK "https://github.com/json-path/JsonPath" \t "_blank" </w:instrText>
      </w:r>
      <w:r w:rsidRPr="00E500EF">
        <w:rPr>
          <w:color w:val="16191F"/>
          <w:sz w:val="30"/>
          <w:szCs w:val="30"/>
        </w:rPr>
        <w:fldChar w:fldCharType="separate"/>
      </w:r>
      <w:r w:rsidRPr="00E500EF">
        <w:rPr>
          <w:color w:val="16191F"/>
          <w:sz w:val="30"/>
          <w:szCs w:val="30"/>
        </w:rPr>
        <w:t>JsonPath</w:t>
      </w:r>
      <w:proofErr w:type="spellEnd"/>
      <w:r w:rsidRPr="00E500EF">
        <w:rPr>
          <w:color w:val="16191F"/>
          <w:sz w:val="30"/>
          <w:szCs w:val="30"/>
        </w:rPr>
        <w:fldChar w:fldCharType="end"/>
      </w:r>
      <w:r w:rsidRPr="00E500EF">
        <w:rPr>
          <w:color w:val="16191F"/>
          <w:sz w:val="30"/>
          <w:szCs w:val="30"/>
        </w:rPr>
        <w:t>。</w:t>
      </w:r>
    </w:p>
    <w:p w:rsidR="00E500EF" w:rsidRPr="00E500EF" w:rsidRDefault="00E500EF" w:rsidP="00E500EF">
      <w:pPr>
        <w:pStyle w:val="afd"/>
        <w:numPr>
          <w:ilvl w:val="0"/>
          <w:numId w:val="8"/>
        </w:numPr>
        <w:shd w:val="clear" w:color="auto" w:fill="FFFFFF"/>
        <w:spacing w:after="240" w:line="360" w:lineRule="atLeast"/>
        <w:ind w:firstLineChars="0"/>
        <w:rPr>
          <w:rFonts w:ascii="宋体" w:eastAsia="宋体" w:hAnsi="宋体" w:cs="宋体"/>
          <w:color w:val="16191F"/>
          <w:lang w:val="en-US"/>
        </w:rPr>
      </w:pPr>
      <w:proofErr w:type="spellStart"/>
      <w:r w:rsidRPr="00E500EF">
        <w:rPr>
          <w:rFonts w:ascii="宋体" w:eastAsia="宋体" w:hAnsi="宋体"/>
          <w:lang w:val="en-US"/>
        </w:rPr>
        <w:t>ResultPath</w:t>
      </w:r>
      <w:proofErr w:type="spellEnd"/>
      <w:r w:rsidRPr="00E500EF">
        <w:rPr>
          <w:rFonts w:ascii="宋体" w:eastAsia="宋体" w:hAnsi="宋体" w:cs="宋体"/>
          <w:lang w:val="en-US"/>
        </w:rPr>
        <w:t>（可选）</w:t>
      </w:r>
    </w:p>
    <w:p w:rsidR="00E500EF" w:rsidRPr="00E500EF" w:rsidRDefault="00E500EF" w:rsidP="00E500EF">
      <w:pPr>
        <w:pStyle w:val="af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right="240"/>
        <w:rPr>
          <w:color w:val="16191F"/>
          <w:sz w:val="30"/>
          <w:szCs w:val="30"/>
        </w:rPr>
      </w:pPr>
      <w:r w:rsidRPr="00E500EF">
        <w:rPr>
          <w:color w:val="16191F"/>
          <w:sz w:val="30"/>
          <w:szCs w:val="30"/>
        </w:rPr>
        <w:t>指定（输入中）用于放置 </w:t>
      </w:r>
      <w:r w:rsidRPr="00E500EF">
        <w:rPr>
          <w:sz w:val="30"/>
          <w:szCs w:val="30"/>
        </w:rPr>
        <w:t>Resource</w:t>
      </w:r>
      <w:r w:rsidRPr="00E500EF">
        <w:rPr>
          <w:color w:val="16191F"/>
          <w:sz w:val="30"/>
          <w:szCs w:val="30"/>
        </w:rPr>
        <w:t> 中所指定任务的执行结果的位置。接下来，输入将按照 </w:t>
      </w:r>
      <w:proofErr w:type="spellStart"/>
      <w:r w:rsidRPr="00E500EF">
        <w:rPr>
          <w:sz w:val="30"/>
          <w:szCs w:val="30"/>
        </w:rPr>
        <w:t>OutputPath</w:t>
      </w:r>
      <w:proofErr w:type="spellEnd"/>
      <w:r w:rsidRPr="00E500EF">
        <w:rPr>
          <w:color w:val="16191F"/>
          <w:sz w:val="30"/>
          <w:szCs w:val="30"/>
        </w:rPr>
        <w:t> 字段（如</w:t>
      </w:r>
      <w:r w:rsidRPr="00E500EF">
        <w:rPr>
          <w:color w:val="16191F"/>
          <w:sz w:val="30"/>
          <w:szCs w:val="30"/>
        </w:rPr>
        <w:lastRenderedPageBreak/>
        <w:t>果存在）指定的内容进行筛选，然后再用作状态输出。有关更多信息，请参阅</w:t>
      </w:r>
      <w:r w:rsidRPr="00E500EF">
        <w:rPr>
          <w:color w:val="16191F"/>
          <w:sz w:val="30"/>
          <w:szCs w:val="30"/>
        </w:rPr>
        <w:fldChar w:fldCharType="begin"/>
      </w:r>
      <w:r w:rsidRPr="00E500EF">
        <w:rPr>
          <w:color w:val="16191F"/>
          <w:sz w:val="30"/>
          <w:szCs w:val="30"/>
        </w:rPr>
        <w:instrText xml:space="preserve"> HYPERLINK "https://docs.aws.amazon.com/zh_cn/step-functions/latest/dg/concepts-input-output-filtering.html" </w:instrText>
      </w:r>
      <w:r w:rsidRPr="00E500EF">
        <w:rPr>
          <w:color w:val="16191F"/>
          <w:sz w:val="30"/>
          <w:szCs w:val="30"/>
        </w:rPr>
        <w:fldChar w:fldCharType="separate"/>
      </w:r>
      <w:r w:rsidRPr="00E500EF">
        <w:rPr>
          <w:color w:val="16191F"/>
          <w:sz w:val="30"/>
          <w:szCs w:val="30"/>
        </w:rPr>
        <w:t>路径</w:t>
      </w:r>
      <w:r w:rsidRPr="00E500EF">
        <w:rPr>
          <w:color w:val="16191F"/>
          <w:sz w:val="30"/>
          <w:szCs w:val="30"/>
        </w:rPr>
        <w:fldChar w:fldCharType="end"/>
      </w:r>
      <w:r w:rsidRPr="00E500EF">
        <w:rPr>
          <w:color w:val="16191F"/>
          <w:sz w:val="30"/>
          <w:szCs w:val="30"/>
        </w:rPr>
        <w:t>。</w:t>
      </w:r>
    </w:p>
    <w:p w:rsidR="00E500EF" w:rsidRPr="00E500EF" w:rsidRDefault="00E500EF" w:rsidP="00E500EF">
      <w:pPr>
        <w:pStyle w:val="afd"/>
        <w:numPr>
          <w:ilvl w:val="0"/>
          <w:numId w:val="8"/>
        </w:numPr>
        <w:shd w:val="clear" w:color="auto" w:fill="FFFFFF"/>
        <w:spacing w:after="240" w:line="360" w:lineRule="atLeast"/>
        <w:ind w:firstLineChars="0"/>
        <w:rPr>
          <w:rFonts w:ascii="宋体" w:eastAsia="宋体" w:hAnsi="宋体" w:cs="宋体"/>
          <w:color w:val="16191F"/>
          <w:lang w:val="en-US"/>
        </w:rPr>
      </w:pPr>
      <w:r w:rsidRPr="00E500EF">
        <w:rPr>
          <w:rFonts w:ascii="宋体" w:eastAsia="宋体" w:hAnsi="宋体"/>
          <w:lang w:val="en-US"/>
        </w:rPr>
        <w:t>Retry</w:t>
      </w:r>
      <w:r w:rsidRPr="00E500EF">
        <w:rPr>
          <w:rFonts w:ascii="宋体" w:eastAsia="宋体" w:hAnsi="宋体" w:cs="宋体"/>
          <w:lang w:val="en-US"/>
        </w:rPr>
        <w:t>（可选）</w:t>
      </w:r>
    </w:p>
    <w:p w:rsidR="00E500EF" w:rsidRPr="00E500EF" w:rsidRDefault="00E500EF" w:rsidP="00E500EF">
      <w:pPr>
        <w:pStyle w:val="af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right="240"/>
        <w:rPr>
          <w:color w:val="16191F"/>
          <w:sz w:val="30"/>
          <w:szCs w:val="30"/>
        </w:rPr>
      </w:pPr>
      <w:r w:rsidRPr="00E500EF">
        <w:rPr>
          <w:color w:val="16191F"/>
          <w:sz w:val="30"/>
          <w:szCs w:val="30"/>
        </w:rPr>
        <w:t>一个称为重试器的对象的数组，定义在状态遇到运行时错误时的重试策略。</w:t>
      </w:r>
    </w:p>
    <w:p w:rsidR="00E500EF" w:rsidRPr="00E500EF" w:rsidRDefault="00E500EF" w:rsidP="00E500EF">
      <w:pPr>
        <w:pStyle w:val="afd"/>
        <w:numPr>
          <w:ilvl w:val="0"/>
          <w:numId w:val="8"/>
        </w:numPr>
        <w:shd w:val="clear" w:color="auto" w:fill="FFFFFF"/>
        <w:spacing w:after="240" w:line="360" w:lineRule="atLeast"/>
        <w:ind w:firstLineChars="0"/>
        <w:rPr>
          <w:rFonts w:ascii="宋体" w:eastAsia="宋体" w:hAnsi="宋体" w:cs="宋体"/>
          <w:color w:val="16191F"/>
          <w:lang w:val="en-US"/>
        </w:rPr>
      </w:pPr>
      <w:r w:rsidRPr="00E500EF">
        <w:rPr>
          <w:rFonts w:ascii="宋体" w:eastAsia="宋体" w:hAnsi="宋体"/>
          <w:lang w:val="en-US"/>
        </w:rPr>
        <w:t>Catch</w:t>
      </w:r>
      <w:r w:rsidRPr="00E500EF">
        <w:rPr>
          <w:rFonts w:ascii="宋体" w:eastAsia="宋体" w:hAnsi="宋体" w:cs="宋体"/>
          <w:lang w:val="en-US"/>
        </w:rPr>
        <w:t> (可选)</w:t>
      </w:r>
    </w:p>
    <w:p w:rsidR="00E500EF" w:rsidRPr="00E500EF" w:rsidRDefault="00E500EF" w:rsidP="00E500EF">
      <w:pPr>
        <w:pStyle w:val="af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right="240"/>
        <w:rPr>
          <w:color w:val="16191F"/>
          <w:sz w:val="30"/>
          <w:szCs w:val="30"/>
        </w:rPr>
      </w:pPr>
      <w:r w:rsidRPr="00E500EF">
        <w:rPr>
          <w:color w:val="16191F"/>
          <w:sz w:val="30"/>
          <w:szCs w:val="30"/>
        </w:rPr>
        <w:t>一个称为捕获器的对象的数组，用于定义回退状态。如果状态遇到运行时错误并且其重试策略已耗尽或者未定义，则执行该状态。</w:t>
      </w:r>
    </w:p>
    <w:p w:rsidR="00E500EF" w:rsidRPr="00E500EF" w:rsidRDefault="00E500EF" w:rsidP="00E500EF">
      <w:pPr>
        <w:pStyle w:val="afd"/>
        <w:numPr>
          <w:ilvl w:val="0"/>
          <w:numId w:val="8"/>
        </w:numPr>
        <w:shd w:val="clear" w:color="auto" w:fill="FFFFFF"/>
        <w:spacing w:after="240" w:line="360" w:lineRule="atLeast"/>
        <w:ind w:firstLineChars="0"/>
        <w:rPr>
          <w:rFonts w:ascii="宋体" w:eastAsia="宋体" w:hAnsi="宋体" w:cs="宋体"/>
          <w:color w:val="16191F"/>
          <w:lang w:val="en-US"/>
        </w:rPr>
      </w:pPr>
      <w:proofErr w:type="spellStart"/>
      <w:r w:rsidRPr="00E500EF">
        <w:rPr>
          <w:rFonts w:ascii="宋体" w:eastAsia="宋体" w:hAnsi="宋体"/>
          <w:lang w:val="en-US"/>
        </w:rPr>
        <w:t>TimeoutSeconds</w:t>
      </w:r>
      <w:proofErr w:type="spellEnd"/>
      <w:r w:rsidRPr="00E500EF">
        <w:rPr>
          <w:rFonts w:ascii="宋体" w:eastAsia="宋体" w:hAnsi="宋体" w:cs="宋体"/>
          <w:lang w:val="en-US"/>
        </w:rPr>
        <w:t>（可选）</w:t>
      </w:r>
    </w:p>
    <w:p w:rsidR="00E500EF" w:rsidRPr="00E500EF" w:rsidRDefault="00E500EF" w:rsidP="00E500EF">
      <w:pPr>
        <w:pStyle w:val="af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right="240"/>
        <w:rPr>
          <w:color w:val="16191F"/>
          <w:sz w:val="30"/>
          <w:szCs w:val="30"/>
        </w:rPr>
      </w:pPr>
      <w:r w:rsidRPr="00E500EF">
        <w:rPr>
          <w:color w:val="16191F"/>
          <w:sz w:val="30"/>
          <w:szCs w:val="30"/>
        </w:rPr>
        <w:t>如果任务运行时间超过了指定的秒数，则该状态将失败，并返回 </w:t>
      </w:r>
      <w:proofErr w:type="spellStart"/>
      <w:r w:rsidRPr="00E500EF">
        <w:rPr>
          <w:sz w:val="30"/>
          <w:szCs w:val="30"/>
        </w:rPr>
        <w:t>States.Timeout</w:t>
      </w:r>
      <w:proofErr w:type="spellEnd"/>
      <w:r w:rsidRPr="00E500EF">
        <w:rPr>
          <w:color w:val="16191F"/>
          <w:sz w:val="30"/>
          <w:szCs w:val="30"/>
        </w:rPr>
        <w:t> 错误名称。必须为非零正整数。如果未提供，则默认值为 </w:t>
      </w:r>
      <w:r w:rsidRPr="00E500EF">
        <w:rPr>
          <w:sz w:val="30"/>
          <w:szCs w:val="30"/>
        </w:rPr>
        <w:t>99999999</w:t>
      </w:r>
      <w:r w:rsidRPr="00E500EF">
        <w:rPr>
          <w:color w:val="16191F"/>
          <w:sz w:val="30"/>
          <w:szCs w:val="30"/>
        </w:rPr>
        <w:t>。任务启动后开始计数，例如，当 </w:t>
      </w:r>
      <w:proofErr w:type="spellStart"/>
      <w:r w:rsidRPr="00E500EF">
        <w:rPr>
          <w:sz w:val="30"/>
          <w:szCs w:val="30"/>
        </w:rPr>
        <w:t>ActivityStarted</w:t>
      </w:r>
      <w:proofErr w:type="spellEnd"/>
      <w:r w:rsidRPr="00E500EF">
        <w:rPr>
          <w:color w:val="16191F"/>
          <w:sz w:val="30"/>
          <w:szCs w:val="30"/>
        </w:rPr>
        <w:t> 或 </w:t>
      </w:r>
      <w:proofErr w:type="spellStart"/>
      <w:r w:rsidRPr="00E500EF">
        <w:rPr>
          <w:sz w:val="30"/>
          <w:szCs w:val="30"/>
        </w:rPr>
        <w:t>LambdaFunctionStarted</w:t>
      </w:r>
      <w:proofErr w:type="spellEnd"/>
      <w:r w:rsidRPr="00E500EF">
        <w:rPr>
          <w:color w:val="16191F"/>
          <w:sz w:val="30"/>
          <w:szCs w:val="30"/>
        </w:rPr>
        <w:t> 记录在 Execution event history (执行事件历史记录) 中。</w:t>
      </w:r>
    </w:p>
    <w:p w:rsidR="00E500EF" w:rsidRPr="00E500EF" w:rsidRDefault="00E500EF" w:rsidP="00E500EF">
      <w:pPr>
        <w:pStyle w:val="afd"/>
        <w:numPr>
          <w:ilvl w:val="0"/>
          <w:numId w:val="8"/>
        </w:numPr>
        <w:shd w:val="clear" w:color="auto" w:fill="FFFFFF"/>
        <w:spacing w:after="240" w:line="360" w:lineRule="atLeast"/>
        <w:ind w:firstLineChars="0"/>
        <w:rPr>
          <w:rFonts w:ascii="宋体" w:eastAsia="宋体" w:hAnsi="宋体" w:cs="宋体"/>
          <w:color w:val="16191F"/>
          <w:lang w:val="en-US"/>
        </w:rPr>
      </w:pPr>
      <w:proofErr w:type="spellStart"/>
      <w:r w:rsidRPr="00E500EF">
        <w:rPr>
          <w:rFonts w:ascii="宋体" w:eastAsia="宋体" w:hAnsi="宋体"/>
          <w:lang w:val="en-US"/>
        </w:rPr>
        <w:t>HeartbeatSeconds</w:t>
      </w:r>
      <w:proofErr w:type="spellEnd"/>
      <w:r w:rsidRPr="00E500EF">
        <w:rPr>
          <w:rFonts w:ascii="宋体" w:eastAsia="宋体" w:hAnsi="宋体" w:cs="宋体"/>
          <w:lang w:val="en-US"/>
        </w:rPr>
        <w:t>（可选）</w:t>
      </w:r>
    </w:p>
    <w:p w:rsidR="00E500EF" w:rsidRPr="00E500EF" w:rsidRDefault="00E500EF" w:rsidP="00E500EF">
      <w:pPr>
        <w:pStyle w:val="af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right="240"/>
        <w:rPr>
          <w:color w:val="16191F"/>
          <w:sz w:val="30"/>
          <w:szCs w:val="30"/>
        </w:rPr>
      </w:pPr>
      <w:r w:rsidRPr="00E500EF">
        <w:rPr>
          <w:color w:val="16191F"/>
          <w:sz w:val="30"/>
          <w:szCs w:val="30"/>
        </w:rPr>
        <w:t>如果任务检测信号之间的时间超过了指定秒数，则该状态将失败，并返回 </w:t>
      </w:r>
      <w:proofErr w:type="spellStart"/>
      <w:r w:rsidRPr="00E500EF">
        <w:rPr>
          <w:sz w:val="30"/>
          <w:szCs w:val="30"/>
        </w:rPr>
        <w:t>States.Timeout</w:t>
      </w:r>
      <w:proofErr w:type="spellEnd"/>
      <w:r w:rsidRPr="00E500EF">
        <w:rPr>
          <w:color w:val="16191F"/>
          <w:sz w:val="30"/>
          <w:szCs w:val="30"/>
        </w:rPr>
        <w:t> 错误名称。必须为非零正整数，并小于在 </w:t>
      </w:r>
      <w:proofErr w:type="spellStart"/>
      <w:r w:rsidRPr="00E500EF">
        <w:rPr>
          <w:sz w:val="30"/>
          <w:szCs w:val="30"/>
        </w:rPr>
        <w:t>TimeoutSeconds</w:t>
      </w:r>
      <w:proofErr w:type="spellEnd"/>
      <w:r w:rsidRPr="00E500EF">
        <w:rPr>
          <w:color w:val="16191F"/>
          <w:sz w:val="30"/>
          <w:szCs w:val="30"/>
        </w:rPr>
        <w:t> 字段中指定的秒数。如果未提供，则默认值为 </w:t>
      </w:r>
      <w:r w:rsidRPr="00E500EF">
        <w:rPr>
          <w:sz w:val="30"/>
          <w:szCs w:val="30"/>
        </w:rPr>
        <w:t>99999999</w:t>
      </w:r>
      <w:r w:rsidRPr="00E500EF">
        <w:rPr>
          <w:color w:val="16191F"/>
          <w:sz w:val="30"/>
          <w:szCs w:val="30"/>
        </w:rPr>
        <w:t>。对于活动，当 </w:t>
      </w:r>
      <w:proofErr w:type="spellStart"/>
      <w:r w:rsidRPr="00E500EF">
        <w:rPr>
          <w:sz w:val="30"/>
          <w:szCs w:val="30"/>
        </w:rPr>
        <w:t>GetActivityTask</w:t>
      </w:r>
      <w:proofErr w:type="spellEnd"/>
      <w:r w:rsidRPr="00E500EF">
        <w:rPr>
          <w:color w:val="16191F"/>
          <w:sz w:val="30"/>
          <w:szCs w:val="30"/>
        </w:rPr>
        <w:t> 收到令牌并且 </w:t>
      </w:r>
      <w:proofErr w:type="spellStart"/>
      <w:r w:rsidRPr="00E500EF">
        <w:rPr>
          <w:sz w:val="30"/>
          <w:szCs w:val="30"/>
        </w:rPr>
        <w:t>ActivityStarted</w:t>
      </w:r>
      <w:proofErr w:type="spellEnd"/>
      <w:r w:rsidRPr="00E500EF">
        <w:rPr>
          <w:color w:val="16191F"/>
          <w:sz w:val="30"/>
          <w:szCs w:val="30"/>
        </w:rPr>
        <w:t> 记录在执行事件历史记录中时开始计数。</w:t>
      </w:r>
    </w:p>
    <w:p w:rsidR="00E500EF" w:rsidRPr="00E500EF" w:rsidRDefault="00E500EF" w:rsidP="00E500EF">
      <w:pPr>
        <w:pStyle w:val="afb"/>
        <w:numPr>
          <w:ilvl w:val="0"/>
          <w:numId w:val="8"/>
        </w:numPr>
        <w:shd w:val="clear" w:color="auto" w:fill="FFFFFF"/>
        <w:spacing w:before="240" w:beforeAutospacing="0" w:after="240" w:afterAutospacing="0" w:line="360" w:lineRule="atLeast"/>
        <w:rPr>
          <w:color w:val="16191F"/>
          <w:sz w:val="30"/>
          <w:szCs w:val="30"/>
        </w:rPr>
      </w:pPr>
      <w:r w:rsidRPr="00E500EF">
        <w:rPr>
          <w:sz w:val="30"/>
          <w:szCs w:val="30"/>
        </w:rPr>
        <w:t>Task</w:t>
      </w:r>
      <w:r w:rsidRPr="00E500EF">
        <w:rPr>
          <w:color w:val="16191F"/>
          <w:sz w:val="30"/>
          <w:szCs w:val="30"/>
        </w:rPr>
        <w:t> 状态必须将 </w:t>
      </w:r>
      <w:r w:rsidRPr="00E500EF">
        <w:rPr>
          <w:sz w:val="30"/>
          <w:szCs w:val="30"/>
        </w:rPr>
        <w:t>End</w:t>
      </w:r>
      <w:r w:rsidRPr="00E500EF">
        <w:rPr>
          <w:color w:val="16191F"/>
          <w:sz w:val="30"/>
          <w:szCs w:val="30"/>
        </w:rPr>
        <w:t> 字段设置为 </w:t>
      </w:r>
      <w:r w:rsidRPr="00E500EF">
        <w:rPr>
          <w:sz w:val="30"/>
          <w:szCs w:val="30"/>
        </w:rPr>
        <w:t>true</w:t>
      </w:r>
      <w:r w:rsidRPr="00E500EF">
        <w:rPr>
          <w:color w:val="16191F"/>
          <w:sz w:val="30"/>
          <w:szCs w:val="30"/>
        </w:rPr>
        <w:t>（如果状态结束执行），或者必须在 </w:t>
      </w:r>
      <w:r w:rsidRPr="00E500EF">
        <w:rPr>
          <w:sz w:val="30"/>
          <w:szCs w:val="30"/>
        </w:rPr>
        <w:t>Next</w:t>
      </w:r>
      <w:r w:rsidRPr="00E500EF">
        <w:rPr>
          <w:color w:val="16191F"/>
          <w:sz w:val="30"/>
          <w:szCs w:val="30"/>
        </w:rPr>
        <w:t> 字段中提供一个状态（该状态将在 </w:t>
      </w:r>
      <w:r w:rsidRPr="00E500EF">
        <w:rPr>
          <w:sz w:val="30"/>
          <w:szCs w:val="30"/>
        </w:rPr>
        <w:t>Task</w:t>
      </w:r>
      <w:r w:rsidRPr="00E500EF">
        <w:rPr>
          <w:color w:val="16191F"/>
          <w:sz w:val="30"/>
          <w:szCs w:val="30"/>
        </w:rPr>
        <w:t> 状态完成时运行）。</w:t>
      </w:r>
    </w:p>
    <w:p w:rsidR="003A5DD2" w:rsidRDefault="003A5DD2" w:rsidP="003A5DD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</w:p>
    <w:p w:rsidR="00E500EF" w:rsidRDefault="00E500EF" w:rsidP="003A5DD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</w:p>
    <w:p w:rsidR="00E500EF" w:rsidRDefault="00E500EF" w:rsidP="003A5DD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</w:p>
    <w:p w:rsidR="00E500EF" w:rsidRDefault="00E500EF" w:rsidP="003A5DD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</w:p>
    <w:p w:rsidR="00E500EF" w:rsidRDefault="00E500EF" w:rsidP="003A5DD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</w:p>
    <w:p w:rsidR="00E500EF" w:rsidRDefault="00E500EF" w:rsidP="003A5DD2">
      <w:pPr>
        <w:shd w:val="clear" w:color="auto" w:fill="FFFFFF"/>
        <w:spacing w:after="0" w:line="360" w:lineRule="atLeast"/>
        <w:rPr>
          <w:rFonts w:ascii="宋体" w:eastAsia="宋体" w:hAnsi="宋体" w:cs="宋体"/>
          <w:color w:val="16191F"/>
          <w:lang w:val="en-US"/>
        </w:rPr>
      </w:pPr>
    </w:p>
    <w:p w:rsidR="00E500EF" w:rsidRPr="00E500EF" w:rsidRDefault="00E500EF" w:rsidP="00E500EF">
      <w:pPr>
        <w:pStyle w:val="1"/>
        <w:shd w:val="clear" w:color="auto" w:fill="FFFFFF"/>
        <w:spacing w:line="294" w:lineRule="atLeast"/>
      </w:pPr>
      <w:r w:rsidRPr="00E500EF">
        <w:lastRenderedPageBreak/>
        <w:t>在</w:t>
      </w:r>
      <w:r>
        <w:rPr>
          <w:rFonts w:hint="eastAsia"/>
        </w:rPr>
        <w:t>T</w:t>
      </w:r>
      <w:proofErr w:type="spellStart"/>
      <w:r>
        <w:rPr>
          <w:lang w:val="en-US"/>
        </w:rPr>
        <w:t>sak</w:t>
      </w:r>
      <w:proofErr w:type="spellEnd"/>
      <w:r w:rsidRPr="00E500EF">
        <w:t>中指定资源</w:t>
      </w:r>
      <w:r w:rsidRPr="00E500EF">
        <w:t xml:space="preserve"> ARN</w:t>
      </w:r>
      <w:r>
        <w:rPr>
          <w:rFonts w:hint="eastAsia"/>
        </w:rPr>
        <w:t>格式</w:t>
      </w:r>
    </w:p>
    <w:p w:rsidR="00E500EF" w:rsidRPr="00E500EF" w:rsidRDefault="00E500EF" w:rsidP="00E500EF">
      <w:pPr>
        <w:rPr>
          <w:rFonts w:asciiTheme="minorEastAsia" w:hAnsiTheme="minorEastAsia" w:cs="宋体" w:hint="eastAsia"/>
          <w:color w:val="16191F"/>
          <w:shd w:val="clear" w:color="auto" w:fill="FFFFFF"/>
          <w:lang w:val="en-US"/>
        </w:rPr>
      </w:pPr>
      <w:r w:rsidRPr="00E500EF">
        <w:rPr>
          <w:rFonts w:asciiTheme="minorEastAsia" w:hAnsiTheme="minorEastAsia" w:cs="宋体"/>
          <w:color w:val="16191F"/>
          <w:shd w:val="clear" w:color="auto" w:fill="F2F3F3"/>
          <w:lang w:val="en-US"/>
        </w:rPr>
        <w:t>Resource</w:t>
      </w:r>
      <w:r w:rsidRPr="00E500EF">
        <w:rPr>
          <w:rFonts w:asciiTheme="minorEastAsia" w:hAnsiTheme="minorEastAsia" w:cs="宋体"/>
          <w:color w:val="16191F"/>
          <w:shd w:val="clear" w:color="auto" w:fill="FFFFFF"/>
          <w:lang w:val="en-US"/>
        </w:rPr>
        <w:t> 字段的 ARN 是使用以下模式指定的。</w:t>
      </w:r>
    </w:p>
    <w:p w:rsidR="00E500EF" w:rsidRPr="00E500EF" w:rsidRDefault="00E500EF" w:rsidP="00E500EF">
      <w:pPr>
        <w:spacing w:after="0" w:line="240" w:lineRule="auto"/>
        <w:jc w:val="center"/>
        <w:rPr>
          <w:rFonts w:asciiTheme="minorEastAsia" w:hAnsiTheme="minorEastAsia" w:cs="宋体"/>
          <w:color w:val="auto"/>
          <w:lang w:val="en-US"/>
        </w:rPr>
      </w:pPr>
      <w:proofErr w:type="spellStart"/>
      <w:proofErr w:type="gramStart"/>
      <w:r w:rsidRPr="00E500EF">
        <w:rPr>
          <w:rFonts w:asciiTheme="minorEastAsia" w:hAnsiTheme="minorEastAsia" w:cs="宋体"/>
          <w:color w:val="16191F"/>
          <w:shd w:val="clear" w:color="auto" w:fill="F9F9F9"/>
          <w:lang w:val="en-US"/>
        </w:rPr>
        <w:t>arn:</w:t>
      </w:r>
      <w:r w:rsidRPr="00E500EF">
        <w:rPr>
          <w:rFonts w:asciiTheme="minorEastAsia" w:hAnsiTheme="minorEastAsia" w:cs="宋体"/>
          <w:i/>
          <w:iCs/>
          <w:color w:val="F5001D"/>
          <w:lang w:val="en-US"/>
        </w:rPr>
        <w:t>partition</w:t>
      </w:r>
      <w:proofErr w:type="gramEnd"/>
      <w:r w:rsidRPr="00E500EF">
        <w:rPr>
          <w:rFonts w:asciiTheme="minorEastAsia" w:hAnsiTheme="minorEastAsia" w:cs="宋体"/>
          <w:color w:val="16191F"/>
          <w:shd w:val="clear" w:color="auto" w:fill="F9F9F9"/>
          <w:lang w:val="en-US"/>
        </w:rPr>
        <w:t>:</w:t>
      </w:r>
      <w:r w:rsidRPr="00E500EF">
        <w:rPr>
          <w:rFonts w:asciiTheme="minorEastAsia" w:hAnsiTheme="minorEastAsia" w:cs="宋体"/>
          <w:i/>
          <w:iCs/>
          <w:color w:val="F5001D"/>
          <w:lang w:val="en-US"/>
        </w:rPr>
        <w:t>service</w:t>
      </w:r>
      <w:r w:rsidRPr="00E500EF">
        <w:rPr>
          <w:rFonts w:asciiTheme="minorEastAsia" w:hAnsiTheme="minorEastAsia" w:cs="宋体"/>
          <w:color w:val="16191F"/>
          <w:shd w:val="clear" w:color="auto" w:fill="F9F9F9"/>
          <w:lang w:val="en-US"/>
        </w:rPr>
        <w:t>:</w:t>
      </w:r>
      <w:r w:rsidRPr="00E500EF">
        <w:rPr>
          <w:rFonts w:asciiTheme="minorEastAsia" w:hAnsiTheme="minorEastAsia" w:cs="宋体"/>
          <w:i/>
          <w:iCs/>
          <w:color w:val="F5001D"/>
          <w:lang w:val="en-US"/>
        </w:rPr>
        <w:t>region</w:t>
      </w:r>
      <w:r w:rsidRPr="00E500EF">
        <w:rPr>
          <w:rFonts w:asciiTheme="minorEastAsia" w:hAnsiTheme="minorEastAsia" w:cs="宋体"/>
          <w:color w:val="16191F"/>
          <w:shd w:val="clear" w:color="auto" w:fill="F9F9F9"/>
          <w:lang w:val="en-US"/>
        </w:rPr>
        <w:t>:</w:t>
      </w:r>
      <w:r w:rsidRPr="00E500EF">
        <w:rPr>
          <w:rFonts w:asciiTheme="minorEastAsia" w:hAnsiTheme="minorEastAsia" w:cs="宋体"/>
          <w:i/>
          <w:iCs/>
          <w:color w:val="F5001D"/>
          <w:lang w:val="en-US"/>
        </w:rPr>
        <w:t>account</w:t>
      </w:r>
      <w:r w:rsidRPr="00E500EF">
        <w:rPr>
          <w:rFonts w:asciiTheme="minorEastAsia" w:hAnsiTheme="minorEastAsia" w:cs="宋体"/>
          <w:color w:val="16191F"/>
          <w:shd w:val="clear" w:color="auto" w:fill="F9F9F9"/>
          <w:lang w:val="en-US"/>
        </w:rPr>
        <w:t>:</w:t>
      </w:r>
      <w:r w:rsidRPr="00E500EF">
        <w:rPr>
          <w:rFonts w:asciiTheme="minorEastAsia" w:hAnsiTheme="minorEastAsia" w:cs="宋体"/>
          <w:i/>
          <w:iCs/>
          <w:color w:val="F5001D"/>
          <w:lang w:val="en-US"/>
        </w:rPr>
        <w:t>task_type</w:t>
      </w:r>
      <w:r w:rsidRPr="00E500EF">
        <w:rPr>
          <w:rFonts w:asciiTheme="minorEastAsia" w:hAnsiTheme="minorEastAsia" w:cs="宋体"/>
          <w:color w:val="16191F"/>
          <w:shd w:val="clear" w:color="auto" w:fill="F9F9F9"/>
          <w:lang w:val="en-US"/>
        </w:rPr>
        <w:t>:</w:t>
      </w:r>
      <w:r w:rsidRPr="00E500EF">
        <w:rPr>
          <w:rFonts w:asciiTheme="minorEastAsia" w:hAnsiTheme="minorEastAsia" w:cs="宋体"/>
          <w:i/>
          <w:iCs/>
          <w:color w:val="F5001D"/>
          <w:lang w:val="en-US"/>
        </w:rPr>
        <w:t>name</w:t>
      </w:r>
      <w:proofErr w:type="spellEnd"/>
    </w:p>
    <w:p w:rsidR="00E500EF" w:rsidRPr="00E500EF" w:rsidRDefault="00E500EF" w:rsidP="00E500EF">
      <w:pPr>
        <w:pStyle w:val="afb"/>
        <w:shd w:val="clear" w:color="auto" w:fill="FFFFFF"/>
        <w:spacing w:before="240" w:beforeAutospacing="0" w:after="240" w:afterAutospacing="0" w:line="360" w:lineRule="atLeast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Fonts w:asciiTheme="minorEastAsia" w:eastAsiaTheme="minorEastAsia" w:hAnsiTheme="minorEastAsia" w:hint="eastAsia"/>
          <w:color w:val="FF0000"/>
          <w:sz w:val="30"/>
          <w:szCs w:val="30"/>
        </w:rPr>
        <w:t>不支持跨分区、区域或账户引用 ARN</w:t>
      </w:r>
      <w:r>
        <w:rPr>
          <w:rFonts w:asciiTheme="minorEastAsia" w:eastAsiaTheme="minorEastAsia" w:hAnsiTheme="minorEastAsia"/>
          <w:color w:val="16191F"/>
          <w:sz w:val="30"/>
          <w:szCs w:val="30"/>
        </w:rPr>
        <w:t>,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在该模式中：</w:t>
      </w:r>
    </w:p>
    <w:p w:rsidR="00E500EF" w:rsidRPr="00E500EF" w:rsidRDefault="00E500EF" w:rsidP="00E500EF">
      <w:pPr>
        <w:pStyle w:val="af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partition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是要使用的 AWS Step Functions 分区，最常用的是 </w:t>
      </w:r>
      <w:proofErr w:type="spellStart"/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aws</w:t>
      </w:r>
      <w:proofErr w:type="spellEnd"/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。</w:t>
      </w:r>
    </w:p>
    <w:p w:rsidR="00E500EF" w:rsidRPr="00E500EF" w:rsidRDefault="00E500EF" w:rsidP="00E500EF">
      <w:pPr>
        <w:pStyle w:val="af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service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指示用于执行任务的 AWS 服务，并且为以下之一：</w:t>
      </w:r>
    </w:p>
    <w:p w:rsidR="00E500EF" w:rsidRPr="00E500EF" w:rsidRDefault="00E500EF" w:rsidP="00E500EF">
      <w:pPr>
        <w:pStyle w:val="af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states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，表示一个</w:t>
      </w:r>
      <w:r w:rsidRPr="00E500EF">
        <w:rPr>
          <w:rFonts w:asciiTheme="minorEastAsia" w:eastAsiaTheme="minorEastAsia" w:hAnsiTheme="minorEastAsia" w:hint="eastAsia"/>
          <w:color w:val="16191F"/>
          <w:sz w:val="30"/>
          <w:szCs w:val="30"/>
        </w:rPr>
        <w:fldChar w:fldCharType="begin"/>
      </w:r>
      <w:r w:rsidRPr="00E500EF">
        <w:rPr>
          <w:rFonts w:asciiTheme="minorEastAsia" w:eastAsiaTheme="minorEastAsia" w:hAnsiTheme="minorEastAsia" w:hint="eastAsia"/>
          <w:color w:val="16191F"/>
          <w:sz w:val="30"/>
          <w:szCs w:val="30"/>
        </w:rPr>
        <w:instrText xml:space="preserve"> HYPERLINK "https://docs.aws.amazon.com/zh_cn/step-functions/latest/dg/amazon-states-language-task-state.html" \l "amazon-states-language-task-state-activity" </w:instrText>
      </w:r>
      <w:r w:rsidRPr="00E500EF">
        <w:rPr>
          <w:rFonts w:asciiTheme="minorEastAsia" w:eastAsiaTheme="minorEastAsia" w:hAnsiTheme="minorEastAsia" w:hint="eastAsia"/>
          <w:color w:val="16191F"/>
          <w:sz w:val="30"/>
          <w:szCs w:val="30"/>
        </w:rPr>
        <w:fldChar w:fldCharType="separate"/>
      </w:r>
      <w:r w:rsidRPr="00E500EF">
        <w:rPr>
          <w:rStyle w:val="afa"/>
          <w:rFonts w:asciiTheme="minorEastAsia" w:eastAsiaTheme="minorEastAsia" w:hAnsiTheme="minorEastAsia"/>
          <w:sz w:val="30"/>
          <w:szCs w:val="30"/>
        </w:rPr>
        <w:t>活动</w:t>
      </w:r>
      <w:r w:rsidRPr="00E500EF">
        <w:rPr>
          <w:rFonts w:asciiTheme="minorEastAsia" w:eastAsiaTheme="minorEastAsia" w:hAnsiTheme="minorEastAsia" w:hint="eastAsia"/>
          <w:color w:val="16191F"/>
          <w:sz w:val="30"/>
          <w:szCs w:val="30"/>
        </w:rPr>
        <w:fldChar w:fldCharType="end"/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。</w:t>
      </w:r>
    </w:p>
    <w:p w:rsidR="00E500EF" w:rsidRPr="00E500EF" w:rsidRDefault="00E500EF" w:rsidP="00E500EF">
      <w:pPr>
        <w:pStyle w:val="af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lambda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，表示一个 </w:t>
      </w:r>
      <w:hyperlink r:id="rId16" w:anchor="amazon-states-language-task-state-lambda" w:history="1">
        <w:r w:rsidRPr="00E500EF">
          <w:rPr>
            <w:rStyle w:val="afa"/>
            <w:rFonts w:asciiTheme="minorEastAsia" w:eastAsiaTheme="minorEastAsia" w:hAnsiTheme="minorEastAsia"/>
            <w:sz w:val="30"/>
            <w:szCs w:val="30"/>
          </w:rPr>
          <w:t>Lambda 函数</w:t>
        </w:r>
      </w:hyperlink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。</w:t>
      </w:r>
    </w:p>
    <w:p w:rsidR="00E500EF" w:rsidRPr="00E500EF" w:rsidRDefault="00E500EF" w:rsidP="00E500EF">
      <w:pPr>
        <w:pStyle w:val="af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region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是在其中创建 Step Functions 活动或状态机类型或 Lambda 函数的 </w:t>
      </w:r>
      <w:hyperlink r:id="rId17" w:history="1">
        <w:r w:rsidRPr="00E500EF">
          <w:rPr>
            <w:rStyle w:val="afa"/>
            <w:rFonts w:asciiTheme="minorEastAsia" w:eastAsiaTheme="minorEastAsia" w:hAnsiTheme="minorEastAsia"/>
            <w:sz w:val="30"/>
            <w:szCs w:val="30"/>
          </w:rPr>
          <w:t>AWS 区域</w:t>
        </w:r>
      </w:hyperlink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。</w:t>
      </w:r>
    </w:p>
    <w:p w:rsidR="00E500EF" w:rsidRPr="00E500EF" w:rsidRDefault="00E500EF" w:rsidP="00E500EF">
      <w:pPr>
        <w:pStyle w:val="af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account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是您的 AWS 账户 ID。</w:t>
      </w:r>
    </w:p>
    <w:p w:rsidR="00E500EF" w:rsidRPr="00E500EF" w:rsidRDefault="00E500EF" w:rsidP="00E500EF">
      <w:pPr>
        <w:pStyle w:val="af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proofErr w:type="spellStart"/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task_type</w:t>
      </w:r>
      <w:proofErr w:type="spellEnd"/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是要运行的任务的类型。它为以下值之一：</w:t>
      </w:r>
    </w:p>
    <w:p w:rsidR="00E500EF" w:rsidRPr="00E500EF" w:rsidRDefault="00E500EF" w:rsidP="00E500EF">
      <w:pPr>
        <w:pStyle w:val="af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activity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– 一个</w:t>
      </w:r>
      <w:r w:rsidRPr="00E500EF">
        <w:rPr>
          <w:rFonts w:asciiTheme="minorEastAsia" w:eastAsiaTheme="minorEastAsia" w:hAnsiTheme="minorEastAsia" w:hint="eastAsia"/>
          <w:color w:val="16191F"/>
          <w:sz w:val="30"/>
          <w:szCs w:val="30"/>
        </w:rPr>
        <w:fldChar w:fldCharType="begin"/>
      </w:r>
      <w:r w:rsidRPr="00E500EF">
        <w:rPr>
          <w:rFonts w:asciiTheme="minorEastAsia" w:eastAsiaTheme="minorEastAsia" w:hAnsiTheme="minorEastAsia" w:hint="eastAsia"/>
          <w:color w:val="16191F"/>
          <w:sz w:val="30"/>
          <w:szCs w:val="30"/>
        </w:rPr>
        <w:instrText xml:space="preserve"> HYPERLINK "https://docs.aws.amazon.com/zh_cn/step-functions/latest/dg/amazon-states-language-task-state.html" \l "amazon-states-language-task-state-activity" </w:instrText>
      </w:r>
      <w:r w:rsidRPr="00E500EF">
        <w:rPr>
          <w:rFonts w:asciiTheme="minorEastAsia" w:eastAsiaTheme="minorEastAsia" w:hAnsiTheme="minorEastAsia" w:hint="eastAsia"/>
          <w:color w:val="16191F"/>
          <w:sz w:val="30"/>
          <w:szCs w:val="30"/>
        </w:rPr>
        <w:fldChar w:fldCharType="separate"/>
      </w:r>
      <w:r w:rsidRPr="00E500EF">
        <w:rPr>
          <w:rStyle w:val="afa"/>
          <w:rFonts w:asciiTheme="minorEastAsia" w:eastAsiaTheme="minorEastAsia" w:hAnsiTheme="minorEastAsia"/>
          <w:sz w:val="30"/>
          <w:szCs w:val="30"/>
        </w:rPr>
        <w:t>活动</w:t>
      </w:r>
      <w:r w:rsidRPr="00E500EF">
        <w:rPr>
          <w:rFonts w:asciiTheme="minorEastAsia" w:eastAsiaTheme="minorEastAsia" w:hAnsiTheme="minorEastAsia" w:hint="eastAsia"/>
          <w:color w:val="16191F"/>
          <w:sz w:val="30"/>
          <w:szCs w:val="30"/>
        </w:rPr>
        <w:fldChar w:fldCharType="end"/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。</w:t>
      </w:r>
    </w:p>
    <w:p w:rsidR="00E500EF" w:rsidRPr="00E500EF" w:rsidRDefault="00E500EF" w:rsidP="00E500EF">
      <w:pPr>
        <w:pStyle w:val="af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function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– 一个 </w:t>
      </w:r>
      <w:hyperlink r:id="rId18" w:anchor="amazon-states-language-task-state-lambda" w:history="1">
        <w:r w:rsidRPr="00E500EF">
          <w:rPr>
            <w:rStyle w:val="afa"/>
            <w:rFonts w:asciiTheme="minorEastAsia" w:eastAsiaTheme="minorEastAsia" w:hAnsiTheme="minorEastAsia"/>
            <w:sz w:val="30"/>
            <w:szCs w:val="30"/>
          </w:rPr>
          <w:t>Lambda 函数</w:t>
        </w:r>
      </w:hyperlink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。</w:t>
      </w:r>
    </w:p>
    <w:p w:rsidR="00E500EF" w:rsidRPr="00E500EF" w:rsidRDefault="00E500EF" w:rsidP="00E500EF">
      <w:pPr>
        <w:pStyle w:val="af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/>
          <w:color w:val="16191F"/>
          <w:sz w:val="30"/>
          <w:szCs w:val="30"/>
        </w:rPr>
      </w:pPr>
      <w:proofErr w:type="spellStart"/>
      <w:r w:rsidRPr="00E500EF">
        <w:rPr>
          <w:rStyle w:val="HTML"/>
          <w:rFonts w:asciiTheme="minorEastAsia" w:eastAsiaTheme="minorEastAsia" w:hAnsiTheme="minorEastAsia"/>
          <w:i/>
          <w:iCs/>
          <w:color w:val="000000" w:themeColor="text1"/>
          <w:sz w:val="30"/>
          <w:szCs w:val="30"/>
          <w:shd w:val="clear" w:color="auto" w:fill="F2F3F3"/>
        </w:rPr>
        <w:t>servicename</w:t>
      </w:r>
      <w:proofErr w:type="spellEnd"/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– 支持的连接服务的名称</w:t>
      </w:r>
    </w:p>
    <w:p w:rsidR="00E500EF" w:rsidRPr="0091768E" w:rsidRDefault="00E500EF" w:rsidP="0091768E">
      <w:pPr>
        <w:pStyle w:val="af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Theme="minorEastAsia" w:eastAsiaTheme="minorEastAsia" w:hAnsiTheme="minorEastAsia" w:hint="eastAsia"/>
          <w:color w:val="16191F"/>
          <w:sz w:val="30"/>
          <w:szCs w:val="30"/>
        </w:rPr>
      </w:pPr>
      <w:r w:rsidRPr="00E500EF">
        <w:rPr>
          <w:rStyle w:val="HTML"/>
          <w:rFonts w:asciiTheme="minorEastAsia" w:eastAsiaTheme="minorEastAsia" w:hAnsiTheme="minorEastAsia"/>
          <w:color w:val="16191F"/>
          <w:sz w:val="30"/>
          <w:szCs w:val="30"/>
          <w:shd w:val="clear" w:color="auto" w:fill="F2F3F3"/>
        </w:rPr>
        <w:t>name</w:t>
      </w:r>
      <w:r w:rsidRPr="00E500EF">
        <w:rPr>
          <w:rFonts w:asciiTheme="minorEastAsia" w:eastAsiaTheme="minorEastAsia" w:hAnsiTheme="minorEastAsia"/>
          <w:color w:val="16191F"/>
          <w:sz w:val="30"/>
          <w:szCs w:val="30"/>
        </w:rPr>
        <w:t> 是已注册的资源名称（活动名称、Lambda 函数名称或服务 API 操作）</w:t>
      </w:r>
    </w:p>
    <w:sectPr w:rsidR="00E500EF" w:rsidRPr="0091768E">
      <w:footerReference w:type="default" r:id="rId1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752D" w:rsidRDefault="0047752D">
      <w:r>
        <w:separator/>
      </w:r>
    </w:p>
    <w:p w:rsidR="0047752D" w:rsidRDefault="0047752D"/>
  </w:endnote>
  <w:endnote w:type="continuationSeparator" w:id="0">
    <w:p w:rsidR="0047752D" w:rsidRDefault="0047752D">
      <w:r>
        <w:continuationSeparator/>
      </w:r>
    </w:p>
    <w:p w:rsidR="0047752D" w:rsidRDefault="00477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752D" w:rsidRDefault="0047752D">
      <w:r>
        <w:separator/>
      </w:r>
    </w:p>
    <w:p w:rsidR="0047752D" w:rsidRDefault="0047752D"/>
  </w:footnote>
  <w:footnote w:type="continuationSeparator" w:id="0">
    <w:p w:rsidR="0047752D" w:rsidRDefault="0047752D">
      <w:r>
        <w:continuationSeparator/>
      </w:r>
    </w:p>
    <w:p w:rsidR="0047752D" w:rsidRDefault="004775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6B6C"/>
    <w:multiLevelType w:val="multilevel"/>
    <w:tmpl w:val="D858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13823"/>
    <w:multiLevelType w:val="multilevel"/>
    <w:tmpl w:val="871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8A5649"/>
    <w:multiLevelType w:val="multilevel"/>
    <w:tmpl w:val="0BE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2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FF"/>
    <w:rsid w:val="000719DA"/>
    <w:rsid w:val="00140952"/>
    <w:rsid w:val="00393BEE"/>
    <w:rsid w:val="003A5DD2"/>
    <w:rsid w:val="00426C0D"/>
    <w:rsid w:val="0047752D"/>
    <w:rsid w:val="004D794F"/>
    <w:rsid w:val="00533586"/>
    <w:rsid w:val="00547C66"/>
    <w:rsid w:val="009060FF"/>
    <w:rsid w:val="0091768E"/>
    <w:rsid w:val="00B85067"/>
    <w:rsid w:val="00C35F1A"/>
    <w:rsid w:val="00C9613D"/>
    <w:rsid w:val="00E500EF"/>
    <w:rsid w:val="00E776AC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67FC7"/>
  <w15:chartTrackingRefBased/>
  <w15:docId w15:val="{45FF75C1-9575-CC4C-B089-7E39AEDB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Normal (Web)"/>
    <w:basedOn w:val="a1"/>
    <w:uiPriority w:val="99"/>
    <w:unhideWhenUsed/>
    <w:rsid w:val="009060FF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9060FF"/>
    <w:rPr>
      <w:rFonts w:ascii="宋体" w:eastAsia="宋体" w:hAnsi="宋体" w:cs="宋体"/>
      <w:sz w:val="24"/>
      <w:szCs w:val="24"/>
    </w:rPr>
  </w:style>
  <w:style w:type="character" w:styleId="afc">
    <w:name w:val="Unresolved Mention"/>
    <w:basedOn w:val="a2"/>
    <w:uiPriority w:val="99"/>
    <w:semiHidden/>
    <w:unhideWhenUsed/>
    <w:rsid w:val="00B85067"/>
    <w:rPr>
      <w:color w:val="605E5C"/>
      <w:shd w:val="clear" w:color="auto" w:fill="E1DFDD"/>
    </w:rPr>
  </w:style>
  <w:style w:type="paragraph" w:styleId="afd">
    <w:name w:val="List Paragraph"/>
    <w:basedOn w:val="a1"/>
    <w:uiPriority w:val="34"/>
    <w:unhideWhenUsed/>
    <w:qFormat/>
    <w:rsid w:val="004D794F"/>
    <w:pPr>
      <w:ind w:firstLineChars="200" w:firstLine="420"/>
    </w:pPr>
  </w:style>
  <w:style w:type="character" w:customStyle="1" w:styleId="term">
    <w:name w:val="term"/>
    <w:basedOn w:val="a2"/>
    <w:rsid w:val="00E5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3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9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9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tep-functions/latest/apireference" TargetMode="External"/><Relationship Id="rId13" Type="http://schemas.openxmlformats.org/officeDocument/2006/relationships/hyperlink" Target="https://docs.aws.amazon.com/zh_cn/step-functions/latest/dg/amazon-states-language-wait-state.html" TargetMode="External"/><Relationship Id="rId18" Type="http://schemas.openxmlformats.org/officeDocument/2006/relationships/hyperlink" Target="https://docs.aws.amazon.com/zh_cn/step-functions/latest/dg/amazon-states-language-task-stat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nsole.aws.amazon.com/states/home?region=us-east-1" TargetMode="External"/><Relationship Id="rId12" Type="http://schemas.openxmlformats.org/officeDocument/2006/relationships/hyperlink" Target="https://docs.aws.amazon.com/zh_cn/step-functions/latest/dg/amazon-states-language-pass-state.html" TargetMode="External"/><Relationship Id="rId17" Type="http://schemas.openxmlformats.org/officeDocument/2006/relationships/hyperlink" Target="https://docs.aws.amazon.com/general/latest/gr/ran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zh_cn/step-functions/latest/dg/amazon-states-language-task-stat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zh_cn/step-functions/latest/dg/amazon-states-language-succeed-stat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ocs.aws.amazon.com/zh_cn/step-functions/latest/dg/amazon-states-language-fail-state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zh_cn/step-functions/latest/dg/amazon-states-language-choice-state.html" TargetMode="External"/><Relationship Id="rId14" Type="http://schemas.openxmlformats.org/officeDocument/2006/relationships/hyperlink" Target="https://docs.aws.amazon.com/zh_cn/step-functions/latest/dg/amazon-states-language-parallel-stat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hao.zhang/Library/Containers/com.microsoft.Word/Data/Library/Application%20Support/Microsoft/Office/16.0/DTS/zh-CN%7bDE568680-51A3-6B4C-8658-F3C36FF74AEE%7d/%7bF8F74660-E4B6-5840-845D-40114593B91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{F8F74660-E4B6-5840-845D-40114593B91E}tf10002086.dotx</Template>
  <TotalTime>63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Yuhao Zhang</cp:lastModifiedBy>
  <cp:revision>4</cp:revision>
  <dcterms:created xsi:type="dcterms:W3CDTF">2020-05-28T16:00:00Z</dcterms:created>
  <dcterms:modified xsi:type="dcterms:W3CDTF">2020-05-29T14:55:00Z</dcterms:modified>
</cp:coreProperties>
</file>